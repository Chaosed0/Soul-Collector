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8FB" w:rsidRDefault="00D0352D">
      <w:pPr>
        <w:pStyle w:val="Standard"/>
        <w:spacing w:after="120" w:line="360" w:lineRule="auto"/>
        <w:jc w:val="center"/>
        <w:rPr>
          <w:sz w:val="72"/>
          <w:szCs w:val="72"/>
        </w:rPr>
      </w:pPr>
      <w:r>
        <w:rPr>
          <w:sz w:val="72"/>
          <w:szCs w:val="72"/>
        </w:rPr>
        <w:t>Soul Collector</w:t>
      </w:r>
    </w:p>
    <w:p w:rsidR="00E778FB" w:rsidRDefault="00D0352D">
      <w:pPr>
        <w:pStyle w:val="Standard"/>
        <w:spacing w:after="120" w:line="360" w:lineRule="auto"/>
        <w:jc w:val="center"/>
      </w:pPr>
      <w:r>
        <w:t>Computer Science 483W Team – The U.N.</w:t>
      </w: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E778FB">
      <w:pPr>
        <w:pStyle w:val="Standard"/>
        <w:spacing w:after="120" w:line="360" w:lineRule="auto"/>
        <w:jc w:val="center"/>
      </w:pPr>
    </w:p>
    <w:p w:rsidR="00E778FB" w:rsidRDefault="00D0352D">
      <w:pPr>
        <w:pStyle w:val="Standard"/>
        <w:spacing w:after="120" w:line="360" w:lineRule="auto"/>
        <w:jc w:val="center"/>
        <w:rPr>
          <w:sz w:val="32"/>
          <w:szCs w:val="32"/>
        </w:rPr>
      </w:pPr>
      <w:r>
        <w:rPr>
          <w:sz w:val="32"/>
          <w:szCs w:val="32"/>
        </w:rPr>
        <w:t>Chis Lawyer, David Tracey, Ed Lu,</w:t>
      </w:r>
    </w:p>
    <w:p w:rsidR="00E778FB" w:rsidRDefault="00D0352D">
      <w:pPr>
        <w:pStyle w:val="Standard"/>
        <w:spacing w:after="120" w:line="360" w:lineRule="auto"/>
        <w:jc w:val="center"/>
        <w:rPr>
          <w:sz w:val="32"/>
          <w:szCs w:val="32"/>
        </w:rPr>
      </w:pPr>
      <w:r>
        <w:rPr>
          <w:sz w:val="32"/>
          <w:szCs w:val="32"/>
        </w:rPr>
        <w:t>Mujing Wang, Mustafa Al-Oreaydh, Sha Huang</w:t>
      </w:r>
    </w:p>
    <w:p w:rsidR="00E778FB" w:rsidRDefault="00E778FB">
      <w:pPr>
        <w:pStyle w:val="Standard"/>
        <w:spacing w:after="120" w:line="360" w:lineRule="auto"/>
        <w:jc w:val="center"/>
      </w:pPr>
    </w:p>
    <w:p w:rsidR="00E778FB" w:rsidRDefault="00D0352D">
      <w:pPr>
        <w:pStyle w:val="Standard"/>
        <w:spacing w:after="120" w:line="360" w:lineRule="auto"/>
        <w:jc w:val="center"/>
      </w:pPr>
      <w:r>
        <w:t>Spring, 2013</w:t>
      </w:r>
    </w:p>
    <w:p w:rsidR="00E778FB" w:rsidRDefault="00D0352D">
      <w:pPr>
        <w:pStyle w:val="Standard"/>
        <w:spacing w:after="120" w:line="360" w:lineRule="auto"/>
        <w:jc w:val="center"/>
      </w:pPr>
      <w:r>
        <w:t>Pennsylvania State University</w:t>
      </w:r>
    </w:p>
    <w:p w:rsidR="00E778FB" w:rsidRDefault="00D0352D">
      <w:pPr>
        <w:pStyle w:val="Standard"/>
        <w:pageBreakBefore/>
        <w:spacing w:after="120" w:line="360" w:lineRule="auto"/>
        <w:rPr>
          <w:sz w:val="32"/>
          <w:szCs w:val="32"/>
        </w:rPr>
      </w:pPr>
      <w:r>
        <w:rPr>
          <w:sz w:val="32"/>
          <w:szCs w:val="32"/>
        </w:rPr>
        <w:lastRenderedPageBreak/>
        <w:t>Table of Contents</w:t>
      </w:r>
    </w:p>
    <w:sdt>
      <w:sdtPr>
        <w:rPr>
          <w:rFonts w:asciiTheme="minorHAnsi" w:eastAsiaTheme="minorEastAsia" w:hAnsiTheme="minorHAnsi" w:cstheme="minorBidi"/>
          <w:b w:val="0"/>
          <w:bCs w:val="0"/>
          <w:sz w:val="22"/>
          <w:szCs w:val="22"/>
          <w:lang w:bidi="hi-IN"/>
        </w:rPr>
        <w:id w:val="-902761157"/>
        <w:docPartObj>
          <w:docPartGallery w:val="Table of Contents"/>
          <w:docPartUnique/>
        </w:docPartObj>
      </w:sdtPr>
      <w:sdtEndPr>
        <w:rPr>
          <w:noProof/>
        </w:rPr>
      </w:sdtEndPr>
      <w:sdtContent>
        <w:p w:rsidR="00112A91" w:rsidRDefault="00112A91">
          <w:pPr>
            <w:pStyle w:val="TOCHeading"/>
          </w:pPr>
          <w:r>
            <w:t>Contents</w:t>
          </w:r>
        </w:p>
        <w:p w:rsidR="008535A3" w:rsidRDefault="00112A91">
          <w:pPr>
            <w:pStyle w:val="TOC2"/>
            <w:tabs>
              <w:tab w:val="right" w:leader="dot" w:pos="9962"/>
            </w:tabs>
            <w:rPr>
              <w:rFonts w:cstheme="minorBidi"/>
              <w:noProof/>
              <w:szCs w:val="22"/>
              <w:lang w:eastAsia="en-US" w:bidi="ar-SA"/>
            </w:rPr>
          </w:pPr>
          <w:r>
            <w:fldChar w:fldCharType="begin"/>
          </w:r>
          <w:r>
            <w:instrText xml:space="preserve"> TOC \o "1-3" \h \z \u </w:instrText>
          </w:r>
          <w:r>
            <w:fldChar w:fldCharType="separate"/>
          </w:r>
          <w:hyperlink w:anchor="_Toc352243247" w:history="1">
            <w:r w:rsidR="008535A3" w:rsidRPr="00695C97">
              <w:rPr>
                <w:rStyle w:val="Hyperlink"/>
                <w:noProof/>
              </w:rPr>
              <w:t>1 Abstract</w:t>
            </w:r>
            <w:r w:rsidR="008535A3">
              <w:rPr>
                <w:noProof/>
                <w:webHidden/>
              </w:rPr>
              <w:tab/>
            </w:r>
            <w:r w:rsidR="008535A3">
              <w:rPr>
                <w:noProof/>
                <w:webHidden/>
              </w:rPr>
              <w:fldChar w:fldCharType="begin"/>
            </w:r>
            <w:r w:rsidR="008535A3">
              <w:rPr>
                <w:noProof/>
                <w:webHidden/>
              </w:rPr>
              <w:instrText xml:space="preserve"> PAGEREF _Toc352243247 \h </w:instrText>
            </w:r>
            <w:r w:rsidR="008535A3">
              <w:rPr>
                <w:noProof/>
                <w:webHidden/>
              </w:rPr>
            </w:r>
            <w:r w:rsidR="008535A3">
              <w:rPr>
                <w:noProof/>
                <w:webHidden/>
              </w:rPr>
              <w:fldChar w:fldCharType="separate"/>
            </w:r>
            <w:r w:rsidR="008535A3">
              <w:rPr>
                <w:noProof/>
                <w:webHidden/>
              </w:rPr>
              <w:t>3</w:t>
            </w:r>
            <w:r w:rsidR="008535A3">
              <w:rPr>
                <w:noProof/>
                <w:webHidden/>
              </w:rPr>
              <w:fldChar w:fldCharType="end"/>
            </w:r>
          </w:hyperlink>
        </w:p>
        <w:p w:rsidR="008535A3" w:rsidRDefault="006B2F68">
          <w:pPr>
            <w:pStyle w:val="TOC2"/>
            <w:tabs>
              <w:tab w:val="right" w:leader="dot" w:pos="9962"/>
            </w:tabs>
            <w:rPr>
              <w:rFonts w:cstheme="minorBidi"/>
              <w:noProof/>
              <w:szCs w:val="22"/>
              <w:lang w:eastAsia="en-US" w:bidi="ar-SA"/>
            </w:rPr>
          </w:pPr>
          <w:hyperlink w:anchor="_Toc352243248" w:history="1">
            <w:r w:rsidR="008535A3" w:rsidRPr="00695C97">
              <w:rPr>
                <w:rStyle w:val="Hyperlink"/>
                <w:noProof/>
              </w:rPr>
              <w:t>2 Requirements</w:t>
            </w:r>
            <w:r w:rsidR="008535A3">
              <w:rPr>
                <w:noProof/>
                <w:webHidden/>
              </w:rPr>
              <w:tab/>
            </w:r>
            <w:r w:rsidR="008535A3">
              <w:rPr>
                <w:noProof/>
                <w:webHidden/>
              </w:rPr>
              <w:fldChar w:fldCharType="begin"/>
            </w:r>
            <w:r w:rsidR="008535A3">
              <w:rPr>
                <w:noProof/>
                <w:webHidden/>
              </w:rPr>
              <w:instrText xml:space="preserve"> PAGEREF _Toc352243248 \h </w:instrText>
            </w:r>
            <w:r w:rsidR="008535A3">
              <w:rPr>
                <w:noProof/>
                <w:webHidden/>
              </w:rPr>
            </w:r>
            <w:r w:rsidR="008535A3">
              <w:rPr>
                <w:noProof/>
                <w:webHidden/>
              </w:rPr>
              <w:fldChar w:fldCharType="separate"/>
            </w:r>
            <w:r w:rsidR="008535A3">
              <w:rPr>
                <w:noProof/>
                <w:webHidden/>
              </w:rPr>
              <w:t>4</w:t>
            </w:r>
            <w:r w:rsidR="008535A3">
              <w:rPr>
                <w:noProof/>
                <w:webHidden/>
              </w:rPr>
              <w:fldChar w:fldCharType="end"/>
            </w:r>
          </w:hyperlink>
        </w:p>
        <w:p w:rsidR="008535A3" w:rsidRDefault="006B2F68">
          <w:pPr>
            <w:pStyle w:val="TOC3"/>
            <w:tabs>
              <w:tab w:val="right" w:leader="dot" w:pos="9962"/>
            </w:tabs>
            <w:rPr>
              <w:rFonts w:cstheme="minorBidi"/>
              <w:noProof/>
              <w:szCs w:val="22"/>
              <w:lang w:eastAsia="en-US" w:bidi="ar-SA"/>
            </w:rPr>
          </w:pPr>
          <w:hyperlink w:anchor="_Toc352243249" w:history="1">
            <w:r w:rsidR="008535A3" w:rsidRPr="00695C97">
              <w:rPr>
                <w:rStyle w:val="Hyperlink"/>
                <w:noProof/>
              </w:rPr>
              <w:t>2.1 Background</w:t>
            </w:r>
            <w:r w:rsidR="008535A3">
              <w:rPr>
                <w:noProof/>
                <w:webHidden/>
              </w:rPr>
              <w:tab/>
            </w:r>
            <w:r w:rsidR="008535A3">
              <w:rPr>
                <w:noProof/>
                <w:webHidden/>
              </w:rPr>
              <w:fldChar w:fldCharType="begin"/>
            </w:r>
            <w:r w:rsidR="008535A3">
              <w:rPr>
                <w:noProof/>
                <w:webHidden/>
              </w:rPr>
              <w:instrText xml:space="preserve"> PAGEREF _Toc352243249 \h </w:instrText>
            </w:r>
            <w:r w:rsidR="008535A3">
              <w:rPr>
                <w:noProof/>
                <w:webHidden/>
              </w:rPr>
            </w:r>
            <w:r w:rsidR="008535A3">
              <w:rPr>
                <w:noProof/>
                <w:webHidden/>
              </w:rPr>
              <w:fldChar w:fldCharType="separate"/>
            </w:r>
            <w:r w:rsidR="008535A3">
              <w:rPr>
                <w:noProof/>
                <w:webHidden/>
              </w:rPr>
              <w:t>4</w:t>
            </w:r>
            <w:r w:rsidR="008535A3">
              <w:rPr>
                <w:noProof/>
                <w:webHidden/>
              </w:rPr>
              <w:fldChar w:fldCharType="end"/>
            </w:r>
          </w:hyperlink>
        </w:p>
        <w:p w:rsidR="008535A3" w:rsidRDefault="006B2F68">
          <w:pPr>
            <w:pStyle w:val="TOC3"/>
            <w:tabs>
              <w:tab w:val="right" w:leader="dot" w:pos="9962"/>
            </w:tabs>
            <w:rPr>
              <w:rFonts w:cstheme="minorBidi"/>
              <w:noProof/>
              <w:szCs w:val="22"/>
              <w:lang w:eastAsia="en-US" w:bidi="ar-SA"/>
            </w:rPr>
          </w:pPr>
          <w:hyperlink w:anchor="_Toc352243250" w:history="1">
            <w:r w:rsidR="008535A3" w:rsidRPr="00695C97">
              <w:rPr>
                <w:rStyle w:val="Hyperlink"/>
                <w:noProof/>
              </w:rPr>
              <w:t>2.2 Essential Solution</w:t>
            </w:r>
            <w:r w:rsidR="008535A3">
              <w:rPr>
                <w:noProof/>
                <w:webHidden/>
              </w:rPr>
              <w:tab/>
            </w:r>
            <w:r w:rsidR="008535A3">
              <w:rPr>
                <w:noProof/>
                <w:webHidden/>
              </w:rPr>
              <w:fldChar w:fldCharType="begin"/>
            </w:r>
            <w:r w:rsidR="008535A3">
              <w:rPr>
                <w:noProof/>
                <w:webHidden/>
              </w:rPr>
              <w:instrText xml:space="preserve"> PAGEREF _Toc352243250 \h </w:instrText>
            </w:r>
            <w:r w:rsidR="008535A3">
              <w:rPr>
                <w:noProof/>
                <w:webHidden/>
              </w:rPr>
            </w:r>
            <w:r w:rsidR="008535A3">
              <w:rPr>
                <w:noProof/>
                <w:webHidden/>
              </w:rPr>
              <w:fldChar w:fldCharType="separate"/>
            </w:r>
            <w:r w:rsidR="008535A3">
              <w:rPr>
                <w:noProof/>
                <w:webHidden/>
              </w:rPr>
              <w:t>4</w:t>
            </w:r>
            <w:r w:rsidR="008535A3">
              <w:rPr>
                <w:noProof/>
                <w:webHidden/>
              </w:rPr>
              <w:fldChar w:fldCharType="end"/>
            </w:r>
          </w:hyperlink>
        </w:p>
        <w:p w:rsidR="008535A3" w:rsidRDefault="006B2F68">
          <w:pPr>
            <w:pStyle w:val="TOC3"/>
            <w:tabs>
              <w:tab w:val="right" w:leader="dot" w:pos="9962"/>
            </w:tabs>
            <w:rPr>
              <w:rFonts w:cstheme="minorBidi"/>
              <w:noProof/>
              <w:szCs w:val="22"/>
              <w:lang w:eastAsia="en-US" w:bidi="ar-SA"/>
            </w:rPr>
          </w:pPr>
          <w:hyperlink w:anchor="_Toc352243251" w:history="1">
            <w:r w:rsidR="008535A3" w:rsidRPr="00695C97">
              <w:rPr>
                <w:rStyle w:val="Hyperlink"/>
                <w:noProof/>
              </w:rPr>
              <w:t>2.3 Environment</w:t>
            </w:r>
            <w:r w:rsidR="008535A3">
              <w:rPr>
                <w:noProof/>
                <w:webHidden/>
              </w:rPr>
              <w:tab/>
            </w:r>
            <w:r w:rsidR="008535A3">
              <w:rPr>
                <w:noProof/>
                <w:webHidden/>
              </w:rPr>
              <w:fldChar w:fldCharType="begin"/>
            </w:r>
            <w:r w:rsidR="008535A3">
              <w:rPr>
                <w:noProof/>
                <w:webHidden/>
              </w:rPr>
              <w:instrText xml:space="preserve"> PAGEREF _Toc352243251 \h </w:instrText>
            </w:r>
            <w:r w:rsidR="008535A3">
              <w:rPr>
                <w:noProof/>
                <w:webHidden/>
              </w:rPr>
            </w:r>
            <w:r w:rsidR="008535A3">
              <w:rPr>
                <w:noProof/>
                <w:webHidden/>
              </w:rPr>
              <w:fldChar w:fldCharType="separate"/>
            </w:r>
            <w:r w:rsidR="008535A3">
              <w:rPr>
                <w:noProof/>
                <w:webHidden/>
              </w:rPr>
              <w:t>5</w:t>
            </w:r>
            <w:r w:rsidR="008535A3">
              <w:rPr>
                <w:noProof/>
                <w:webHidden/>
              </w:rPr>
              <w:fldChar w:fldCharType="end"/>
            </w:r>
          </w:hyperlink>
        </w:p>
        <w:p w:rsidR="008535A3" w:rsidRDefault="006B2F68">
          <w:pPr>
            <w:pStyle w:val="TOC3"/>
            <w:tabs>
              <w:tab w:val="right" w:leader="dot" w:pos="9962"/>
            </w:tabs>
            <w:rPr>
              <w:rFonts w:cstheme="minorBidi"/>
              <w:noProof/>
              <w:szCs w:val="22"/>
              <w:lang w:eastAsia="en-US" w:bidi="ar-SA"/>
            </w:rPr>
          </w:pPr>
          <w:hyperlink w:anchor="_Toc352243252" w:history="1">
            <w:r w:rsidR="008535A3" w:rsidRPr="00695C97">
              <w:rPr>
                <w:rStyle w:val="Hyperlink"/>
                <w:noProof/>
              </w:rPr>
              <w:t>2.4 Implementation Outline</w:t>
            </w:r>
            <w:r w:rsidR="008535A3">
              <w:rPr>
                <w:noProof/>
                <w:webHidden/>
              </w:rPr>
              <w:tab/>
            </w:r>
            <w:r w:rsidR="008535A3">
              <w:rPr>
                <w:noProof/>
                <w:webHidden/>
              </w:rPr>
              <w:fldChar w:fldCharType="begin"/>
            </w:r>
            <w:r w:rsidR="008535A3">
              <w:rPr>
                <w:noProof/>
                <w:webHidden/>
              </w:rPr>
              <w:instrText xml:space="preserve"> PAGEREF _Toc352243252 \h </w:instrText>
            </w:r>
            <w:r w:rsidR="008535A3">
              <w:rPr>
                <w:noProof/>
                <w:webHidden/>
              </w:rPr>
            </w:r>
            <w:r w:rsidR="008535A3">
              <w:rPr>
                <w:noProof/>
                <w:webHidden/>
              </w:rPr>
              <w:fldChar w:fldCharType="separate"/>
            </w:r>
            <w:r w:rsidR="008535A3">
              <w:rPr>
                <w:noProof/>
                <w:webHidden/>
              </w:rPr>
              <w:t>5</w:t>
            </w:r>
            <w:r w:rsidR="008535A3">
              <w:rPr>
                <w:noProof/>
                <w:webHidden/>
              </w:rPr>
              <w:fldChar w:fldCharType="end"/>
            </w:r>
          </w:hyperlink>
        </w:p>
        <w:p w:rsidR="008535A3" w:rsidRDefault="006B2F68">
          <w:pPr>
            <w:pStyle w:val="TOC3"/>
            <w:tabs>
              <w:tab w:val="right" w:leader="dot" w:pos="9962"/>
            </w:tabs>
            <w:rPr>
              <w:rFonts w:cstheme="minorBidi"/>
              <w:noProof/>
              <w:szCs w:val="22"/>
              <w:lang w:eastAsia="en-US" w:bidi="ar-SA"/>
            </w:rPr>
          </w:pPr>
          <w:hyperlink w:anchor="_Toc352243253" w:history="1">
            <w:r w:rsidR="008535A3" w:rsidRPr="00695C97">
              <w:rPr>
                <w:rStyle w:val="Hyperlink"/>
                <w:noProof/>
              </w:rPr>
              <w:t>2.5 Operational Assumptions</w:t>
            </w:r>
            <w:r w:rsidR="008535A3">
              <w:rPr>
                <w:noProof/>
                <w:webHidden/>
              </w:rPr>
              <w:tab/>
            </w:r>
            <w:r w:rsidR="008535A3">
              <w:rPr>
                <w:noProof/>
                <w:webHidden/>
              </w:rPr>
              <w:fldChar w:fldCharType="begin"/>
            </w:r>
            <w:r w:rsidR="008535A3">
              <w:rPr>
                <w:noProof/>
                <w:webHidden/>
              </w:rPr>
              <w:instrText xml:space="preserve"> PAGEREF _Toc352243253 \h </w:instrText>
            </w:r>
            <w:r w:rsidR="008535A3">
              <w:rPr>
                <w:noProof/>
                <w:webHidden/>
              </w:rPr>
            </w:r>
            <w:r w:rsidR="008535A3">
              <w:rPr>
                <w:noProof/>
                <w:webHidden/>
              </w:rPr>
              <w:fldChar w:fldCharType="separate"/>
            </w:r>
            <w:r w:rsidR="008535A3">
              <w:rPr>
                <w:noProof/>
                <w:webHidden/>
              </w:rPr>
              <w:t>5</w:t>
            </w:r>
            <w:r w:rsidR="008535A3">
              <w:rPr>
                <w:noProof/>
                <w:webHidden/>
              </w:rPr>
              <w:fldChar w:fldCharType="end"/>
            </w:r>
          </w:hyperlink>
        </w:p>
        <w:p w:rsidR="008535A3" w:rsidRDefault="006B2F68">
          <w:pPr>
            <w:pStyle w:val="TOC2"/>
            <w:tabs>
              <w:tab w:val="right" w:leader="dot" w:pos="9962"/>
            </w:tabs>
            <w:rPr>
              <w:rFonts w:cstheme="minorBidi"/>
              <w:noProof/>
              <w:szCs w:val="22"/>
              <w:lang w:eastAsia="en-US" w:bidi="ar-SA"/>
            </w:rPr>
          </w:pPr>
          <w:hyperlink w:anchor="_Toc352243254" w:history="1">
            <w:r w:rsidR="008535A3" w:rsidRPr="00695C97">
              <w:rPr>
                <w:rStyle w:val="Hyperlink"/>
                <w:noProof/>
              </w:rPr>
              <w:t>3 Graphical Representation</w:t>
            </w:r>
            <w:r w:rsidR="008535A3">
              <w:rPr>
                <w:noProof/>
                <w:webHidden/>
              </w:rPr>
              <w:tab/>
            </w:r>
            <w:r w:rsidR="008535A3">
              <w:rPr>
                <w:noProof/>
                <w:webHidden/>
              </w:rPr>
              <w:fldChar w:fldCharType="begin"/>
            </w:r>
            <w:r w:rsidR="008535A3">
              <w:rPr>
                <w:noProof/>
                <w:webHidden/>
              </w:rPr>
              <w:instrText xml:space="preserve"> PAGEREF _Toc352243254 \h </w:instrText>
            </w:r>
            <w:r w:rsidR="008535A3">
              <w:rPr>
                <w:noProof/>
                <w:webHidden/>
              </w:rPr>
            </w:r>
            <w:r w:rsidR="008535A3">
              <w:rPr>
                <w:noProof/>
                <w:webHidden/>
              </w:rPr>
              <w:fldChar w:fldCharType="separate"/>
            </w:r>
            <w:r w:rsidR="008535A3">
              <w:rPr>
                <w:noProof/>
                <w:webHidden/>
              </w:rPr>
              <w:t>6</w:t>
            </w:r>
            <w:r w:rsidR="008535A3">
              <w:rPr>
                <w:noProof/>
                <w:webHidden/>
              </w:rPr>
              <w:fldChar w:fldCharType="end"/>
            </w:r>
          </w:hyperlink>
        </w:p>
        <w:p w:rsidR="008535A3" w:rsidRDefault="006B2F68">
          <w:pPr>
            <w:pStyle w:val="TOC2"/>
            <w:tabs>
              <w:tab w:val="right" w:leader="dot" w:pos="9962"/>
            </w:tabs>
            <w:rPr>
              <w:rFonts w:cstheme="minorBidi"/>
              <w:noProof/>
              <w:szCs w:val="22"/>
              <w:lang w:eastAsia="en-US" w:bidi="ar-SA"/>
            </w:rPr>
          </w:pPr>
          <w:hyperlink w:anchor="_Toc352243255" w:history="1">
            <w:r w:rsidR="008535A3" w:rsidRPr="00695C97">
              <w:rPr>
                <w:rStyle w:val="Hyperlink"/>
                <w:noProof/>
              </w:rPr>
              <w:t>4 Diagrams</w:t>
            </w:r>
            <w:r w:rsidR="008535A3">
              <w:rPr>
                <w:noProof/>
                <w:webHidden/>
              </w:rPr>
              <w:tab/>
            </w:r>
            <w:r w:rsidR="008535A3">
              <w:rPr>
                <w:noProof/>
                <w:webHidden/>
              </w:rPr>
              <w:fldChar w:fldCharType="begin"/>
            </w:r>
            <w:r w:rsidR="008535A3">
              <w:rPr>
                <w:noProof/>
                <w:webHidden/>
              </w:rPr>
              <w:instrText xml:space="preserve"> PAGEREF _Toc352243255 \h </w:instrText>
            </w:r>
            <w:r w:rsidR="008535A3">
              <w:rPr>
                <w:noProof/>
                <w:webHidden/>
              </w:rPr>
            </w:r>
            <w:r w:rsidR="008535A3">
              <w:rPr>
                <w:noProof/>
                <w:webHidden/>
              </w:rPr>
              <w:fldChar w:fldCharType="separate"/>
            </w:r>
            <w:r w:rsidR="008535A3">
              <w:rPr>
                <w:noProof/>
                <w:webHidden/>
              </w:rPr>
              <w:t>11</w:t>
            </w:r>
            <w:r w:rsidR="008535A3">
              <w:rPr>
                <w:noProof/>
                <w:webHidden/>
              </w:rPr>
              <w:fldChar w:fldCharType="end"/>
            </w:r>
          </w:hyperlink>
        </w:p>
        <w:p w:rsidR="008535A3" w:rsidRDefault="006B2F68">
          <w:pPr>
            <w:pStyle w:val="TOC3"/>
            <w:tabs>
              <w:tab w:val="right" w:leader="dot" w:pos="9962"/>
            </w:tabs>
            <w:rPr>
              <w:rFonts w:cstheme="minorBidi"/>
              <w:noProof/>
              <w:szCs w:val="22"/>
              <w:lang w:eastAsia="en-US" w:bidi="ar-SA"/>
            </w:rPr>
          </w:pPr>
          <w:hyperlink w:anchor="_Toc352243256" w:history="1">
            <w:r w:rsidR="008535A3" w:rsidRPr="00695C97">
              <w:rPr>
                <w:rStyle w:val="Hyperlink"/>
                <w:noProof/>
              </w:rPr>
              <w:t>4.1 Decomposition</w:t>
            </w:r>
            <w:r w:rsidR="008535A3">
              <w:rPr>
                <w:noProof/>
                <w:webHidden/>
              </w:rPr>
              <w:tab/>
            </w:r>
            <w:r w:rsidR="008535A3">
              <w:rPr>
                <w:noProof/>
                <w:webHidden/>
              </w:rPr>
              <w:fldChar w:fldCharType="begin"/>
            </w:r>
            <w:r w:rsidR="008535A3">
              <w:rPr>
                <w:noProof/>
                <w:webHidden/>
              </w:rPr>
              <w:instrText xml:space="preserve"> PAGEREF _Toc352243256 \h </w:instrText>
            </w:r>
            <w:r w:rsidR="008535A3">
              <w:rPr>
                <w:noProof/>
                <w:webHidden/>
              </w:rPr>
            </w:r>
            <w:r w:rsidR="008535A3">
              <w:rPr>
                <w:noProof/>
                <w:webHidden/>
              </w:rPr>
              <w:fldChar w:fldCharType="separate"/>
            </w:r>
            <w:r w:rsidR="008535A3">
              <w:rPr>
                <w:noProof/>
                <w:webHidden/>
              </w:rPr>
              <w:t>11</w:t>
            </w:r>
            <w:r w:rsidR="008535A3">
              <w:rPr>
                <w:noProof/>
                <w:webHidden/>
              </w:rPr>
              <w:fldChar w:fldCharType="end"/>
            </w:r>
          </w:hyperlink>
        </w:p>
        <w:p w:rsidR="008535A3" w:rsidRDefault="006B2F68">
          <w:pPr>
            <w:pStyle w:val="TOC3"/>
            <w:tabs>
              <w:tab w:val="right" w:leader="dot" w:pos="9962"/>
            </w:tabs>
            <w:rPr>
              <w:rFonts w:cstheme="minorBidi"/>
              <w:noProof/>
              <w:szCs w:val="22"/>
              <w:lang w:eastAsia="en-US" w:bidi="ar-SA"/>
            </w:rPr>
          </w:pPr>
          <w:hyperlink w:anchor="_Toc352243257" w:history="1">
            <w:r w:rsidR="008535A3" w:rsidRPr="00695C97">
              <w:rPr>
                <w:rStyle w:val="Hyperlink"/>
                <w:noProof/>
              </w:rPr>
              <w:t>4.2 UML Diagrams</w:t>
            </w:r>
            <w:r w:rsidR="008535A3">
              <w:rPr>
                <w:noProof/>
                <w:webHidden/>
              </w:rPr>
              <w:tab/>
            </w:r>
            <w:r w:rsidR="008535A3">
              <w:rPr>
                <w:noProof/>
                <w:webHidden/>
              </w:rPr>
              <w:fldChar w:fldCharType="begin"/>
            </w:r>
            <w:r w:rsidR="008535A3">
              <w:rPr>
                <w:noProof/>
                <w:webHidden/>
              </w:rPr>
              <w:instrText xml:space="preserve"> PAGEREF _Toc352243257 \h </w:instrText>
            </w:r>
            <w:r w:rsidR="008535A3">
              <w:rPr>
                <w:noProof/>
                <w:webHidden/>
              </w:rPr>
            </w:r>
            <w:r w:rsidR="008535A3">
              <w:rPr>
                <w:noProof/>
                <w:webHidden/>
              </w:rPr>
              <w:fldChar w:fldCharType="separate"/>
            </w:r>
            <w:r w:rsidR="008535A3">
              <w:rPr>
                <w:noProof/>
                <w:webHidden/>
              </w:rPr>
              <w:t>12</w:t>
            </w:r>
            <w:r w:rsidR="008535A3">
              <w:rPr>
                <w:noProof/>
                <w:webHidden/>
              </w:rPr>
              <w:fldChar w:fldCharType="end"/>
            </w:r>
          </w:hyperlink>
        </w:p>
        <w:p w:rsidR="008535A3" w:rsidRDefault="006B2F68">
          <w:pPr>
            <w:pStyle w:val="TOC3"/>
            <w:tabs>
              <w:tab w:val="right" w:leader="dot" w:pos="9962"/>
            </w:tabs>
            <w:rPr>
              <w:rFonts w:cstheme="minorBidi"/>
              <w:noProof/>
              <w:szCs w:val="22"/>
              <w:lang w:eastAsia="en-US" w:bidi="ar-SA"/>
            </w:rPr>
          </w:pPr>
          <w:hyperlink w:anchor="_Toc352243258" w:history="1">
            <w:r w:rsidR="008535A3" w:rsidRPr="00695C97">
              <w:rPr>
                <w:rStyle w:val="Hyperlink"/>
                <w:noProof/>
              </w:rPr>
              <w:t>4.3 State Diagram</w:t>
            </w:r>
            <w:r w:rsidR="008535A3">
              <w:rPr>
                <w:noProof/>
                <w:webHidden/>
              </w:rPr>
              <w:tab/>
            </w:r>
            <w:r w:rsidR="008535A3">
              <w:rPr>
                <w:noProof/>
                <w:webHidden/>
              </w:rPr>
              <w:fldChar w:fldCharType="begin"/>
            </w:r>
            <w:r w:rsidR="008535A3">
              <w:rPr>
                <w:noProof/>
                <w:webHidden/>
              </w:rPr>
              <w:instrText xml:space="preserve"> PAGEREF _Toc352243258 \h </w:instrText>
            </w:r>
            <w:r w:rsidR="008535A3">
              <w:rPr>
                <w:noProof/>
                <w:webHidden/>
              </w:rPr>
            </w:r>
            <w:r w:rsidR="008535A3">
              <w:rPr>
                <w:noProof/>
                <w:webHidden/>
              </w:rPr>
              <w:fldChar w:fldCharType="separate"/>
            </w:r>
            <w:r w:rsidR="008535A3">
              <w:rPr>
                <w:noProof/>
                <w:webHidden/>
              </w:rPr>
              <w:t>14</w:t>
            </w:r>
            <w:r w:rsidR="008535A3">
              <w:rPr>
                <w:noProof/>
                <w:webHidden/>
              </w:rPr>
              <w:fldChar w:fldCharType="end"/>
            </w:r>
          </w:hyperlink>
        </w:p>
        <w:p w:rsidR="008535A3" w:rsidRDefault="006B2F68">
          <w:pPr>
            <w:pStyle w:val="TOC2"/>
            <w:tabs>
              <w:tab w:val="right" w:leader="dot" w:pos="9962"/>
            </w:tabs>
            <w:rPr>
              <w:rFonts w:cstheme="minorBidi"/>
              <w:noProof/>
              <w:szCs w:val="22"/>
              <w:lang w:eastAsia="en-US" w:bidi="ar-SA"/>
            </w:rPr>
          </w:pPr>
          <w:hyperlink w:anchor="_Toc352243259" w:history="1">
            <w:r w:rsidR="008535A3" w:rsidRPr="00695C97">
              <w:rPr>
                <w:rStyle w:val="Hyperlink"/>
                <w:noProof/>
              </w:rPr>
              <w:t>5 Modules</w:t>
            </w:r>
            <w:r w:rsidR="008535A3">
              <w:rPr>
                <w:noProof/>
                <w:webHidden/>
              </w:rPr>
              <w:tab/>
            </w:r>
            <w:r w:rsidR="008535A3">
              <w:rPr>
                <w:noProof/>
                <w:webHidden/>
              </w:rPr>
              <w:fldChar w:fldCharType="begin"/>
            </w:r>
            <w:r w:rsidR="008535A3">
              <w:rPr>
                <w:noProof/>
                <w:webHidden/>
              </w:rPr>
              <w:instrText xml:space="preserve"> PAGEREF _Toc352243259 \h </w:instrText>
            </w:r>
            <w:r w:rsidR="008535A3">
              <w:rPr>
                <w:noProof/>
                <w:webHidden/>
              </w:rPr>
            </w:r>
            <w:r w:rsidR="008535A3">
              <w:rPr>
                <w:noProof/>
                <w:webHidden/>
              </w:rPr>
              <w:fldChar w:fldCharType="separate"/>
            </w:r>
            <w:r w:rsidR="008535A3">
              <w:rPr>
                <w:noProof/>
                <w:webHidden/>
              </w:rPr>
              <w:t>15</w:t>
            </w:r>
            <w:r w:rsidR="008535A3">
              <w:rPr>
                <w:noProof/>
                <w:webHidden/>
              </w:rPr>
              <w:fldChar w:fldCharType="end"/>
            </w:r>
          </w:hyperlink>
        </w:p>
        <w:p w:rsidR="008535A3" w:rsidRDefault="006B2F68">
          <w:pPr>
            <w:pStyle w:val="TOC3"/>
            <w:tabs>
              <w:tab w:val="right" w:leader="dot" w:pos="9962"/>
            </w:tabs>
            <w:rPr>
              <w:rFonts w:cstheme="minorBidi"/>
              <w:noProof/>
              <w:szCs w:val="22"/>
              <w:lang w:eastAsia="en-US" w:bidi="ar-SA"/>
            </w:rPr>
          </w:pPr>
          <w:hyperlink w:anchor="_Toc352243260" w:history="1">
            <w:r w:rsidR="008535A3" w:rsidRPr="00695C97">
              <w:rPr>
                <w:rStyle w:val="Hyperlink"/>
                <w:noProof/>
              </w:rPr>
              <w:t>5.1 Game Class</w:t>
            </w:r>
            <w:r w:rsidR="008535A3">
              <w:rPr>
                <w:noProof/>
                <w:webHidden/>
              </w:rPr>
              <w:tab/>
            </w:r>
            <w:r w:rsidR="008535A3">
              <w:rPr>
                <w:noProof/>
                <w:webHidden/>
              </w:rPr>
              <w:fldChar w:fldCharType="begin"/>
            </w:r>
            <w:r w:rsidR="008535A3">
              <w:rPr>
                <w:noProof/>
                <w:webHidden/>
              </w:rPr>
              <w:instrText xml:space="preserve"> PAGEREF _Toc352243260 \h </w:instrText>
            </w:r>
            <w:r w:rsidR="008535A3">
              <w:rPr>
                <w:noProof/>
                <w:webHidden/>
              </w:rPr>
            </w:r>
            <w:r w:rsidR="008535A3">
              <w:rPr>
                <w:noProof/>
                <w:webHidden/>
              </w:rPr>
              <w:fldChar w:fldCharType="separate"/>
            </w:r>
            <w:r w:rsidR="008535A3">
              <w:rPr>
                <w:noProof/>
                <w:webHidden/>
              </w:rPr>
              <w:t>15</w:t>
            </w:r>
            <w:r w:rsidR="008535A3">
              <w:rPr>
                <w:noProof/>
                <w:webHidden/>
              </w:rPr>
              <w:fldChar w:fldCharType="end"/>
            </w:r>
          </w:hyperlink>
        </w:p>
        <w:p w:rsidR="008535A3" w:rsidRDefault="006B2F68">
          <w:pPr>
            <w:pStyle w:val="TOC3"/>
            <w:tabs>
              <w:tab w:val="right" w:leader="dot" w:pos="9962"/>
            </w:tabs>
            <w:rPr>
              <w:rFonts w:cstheme="minorBidi"/>
              <w:noProof/>
              <w:szCs w:val="22"/>
              <w:lang w:eastAsia="en-US" w:bidi="ar-SA"/>
            </w:rPr>
          </w:pPr>
          <w:hyperlink w:anchor="_Toc352243261" w:history="1">
            <w:r w:rsidR="008535A3" w:rsidRPr="00695C97">
              <w:rPr>
                <w:rStyle w:val="Hyperlink"/>
                <w:noProof/>
              </w:rPr>
              <w:t>5.2 Back-End Classes</w:t>
            </w:r>
            <w:r w:rsidR="008535A3">
              <w:rPr>
                <w:noProof/>
                <w:webHidden/>
              </w:rPr>
              <w:tab/>
            </w:r>
            <w:r w:rsidR="008535A3">
              <w:rPr>
                <w:noProof/>
                <w:webHidden/>
              </w:rPr>
              <w:fldChar w:fldCharType="begin"/>
            </w:r>
            <w:r w:rsidR="008535A3">
              <w:rPr>
                <w:noProof/>
                <w:webHidden/>
              </w:rPr>
              <w:instrText xml:space="preserve"> PAGEREF _Toc352243261 \h </w:instrText>
            </w:r>
            <w:r w:rsidR="008535A3">
              <w:rPr>
                <w:noProof/>
                <w:webHidden/>
              </w:rPr>
            </w:r>
            <w:r w:rsidR="008535A3">
              <w:rPr>
                <w:noProof/>
                <w:webHidden/>
              </w:rPr>
              <w:fldChar w:fldCharType="separate"/>
            </w:r>
            <w:r w:rsidR="008535A3">
              <w:rPr>
                <w:noProof/>
                <w:webHidden/>
              </w:rPr>
              <w:t>15</w:t>
            </w:r>
            <w:r w:rsidR="008535A3">
              <w:rPr>
                <w:noProof/>
                <w:webHidden/>
              </w:rPr>
              <w:fldChar w:fldCharType="end"/>
            </w:r>
          </w:hyperlink>
        </w:p>
        <w:p w:rsidR="008535A3" w:rsidRDefault="006B2F68">
          <w:pPr>
            <w:pStyle w:val="TOC3"/>
            <w:tabs>
              <w:tab w:val="right" w:leader="dot" w:pos="9962"/>
            </w:tabs>
            <w:rPr>
              <w:rFonts w:cstheme="minorBidi"/>
              <w:noProof/>
              <w:szCs w:val="22"/>
              <w:lang w:eastAsia="en-US" w:bidi="ar-SA"/>
            </w:rPr>
          </w:pPr>
          <w:hyperlink w:anchor="_Toc352243262" w:history="1">
            <w:r w:rsidR="008535A3" w:rsidRPr="00695C97">
              <w:rPr>
                <w:rStyle w:val="Hyperlink"/>
                <w:noProof/>
              </w:rPr>
              <w:t>5.3 Front-End Classes</w:t>
            </w:r>
            <w:r w:rsidR="008535A3">
              <w:rPr>
                <w:noProof/>
                <w:webHidden/>
              </w:rPr>
              <w:tab/>
            </w:r>
            <w:r w:rsidR="008535A3">
              <w:rPr>
                <w:noProof/>
                <w:webHidden/>
              </w:rPr>
              <w:fldChar w:fldCharType="begin"/>
            </w:r>
            <w:r w:rsidR="008535A3">
              <w:rPr>
                <w:noProof/>
                <w:webHidden/>
              </w:rPr>
              <w:instrText xml:space="preserve"> PAGEREF _Toc352243262 \h </w:instrText>
            </w:r>
            <w:r w:rsidR="008535A3">
              <w:rPr>
                <w:noProof/>
                <w:webHidden/>
              </w:rPr>
            </w:r>
            <w:r w:rsidR="008535A3">
              <w:rPr>
                <w:noProof/>
                <w:webHidden/>
              </w:rPr>
              <w:fldChar w:fldCharType="separate"/>
            </w:r>
            <w:r w:rsidR="008535A3">
              <w:rPr>
                <w:noProof/>
                <w:webHidden/>
              </w:rPr>
              <w:t>16</w:t>
            </w:r>
            <w:r w:rsidR="008535A3">
              <w:rPr>
                <w:noProof/>
                <w:webHidden/>
              </w:rPr>
              <w:fldChar w:fldCharType="end"/>
            </w:r>
          </w:hyperlink>
        </w:p>
        <w:p w:rsidR="008535A3" w:rsidRDefault="006B2F68">
          <w:pPr>
            <w:pStyle w:val="TOC2"/>
            <w:tabs>
              <w:tab w:val="right" w:leader="dot" w:pos="9962"/>
            </w:tabs>
            <w:rPr>
              <w:rFonts w:cstheme="minorBidi"/>
              <w:noProof/>
              <w:szCs w:val="22"/>
              <w:lang w:eastAsia="en-US" w:bidi="ar-SA"/>
            </w:rPr>
          </w:pPr>
          <w:hyperlink w:anchor="_Toc352243263" w:history="1">
            <w:r w:rsidR="008535A3" w:rsidRPr="00695C97">
              <w:rPr>
                <w:rStyle w:val="Hyperlink"/>
                <w:noProof/>
              </w:rPr>
              <w:t>6 Coding Standard</w:t>
            </w:r>
            <w:r w:rsidR="008535A3">
              <w:rPr>
                <w:noProof/>
                <w:webHidden/>
              </w:rPr>
              <w:tab/>
            </w:r>
            <w:r w:rsidR="008535A3">
              <w:rPr>
                <w:noProof/>
                <w:webHidden/>
              </w:rPr>
              <w:fldChar w:fldCharType="begin"/>
            </w:r>
            <w:r w:rsidR="008535A3">
              <w:rPr>
                <w:noProof/>
                <w:webHidden/>
              </w:rPr>
              <w:instrText xml:space="preserve"> PAGEREF _Toc352243263 \h </w:instrText>
            </w:r>
            <w:r w:rsidR="008535A3">
              <w:rPr>
                <w:noProof/>
                <w:webHidden/>
              </w:rPr>
            </w:r>
            <w:r w:rsidR="008535A3">
              <w:rPr>
                <w:noProof/>
                <w:webHidden/>
              </w:rPr>
              <w:fldChar w:fldCharType="separate"/>
            </w:r>
            <w:r w:rsidR="008535A3">
              <w:rPr>
                <w:noProof/>
                <w:webHidden/>
              </w:rPr>
              <w:t>17</w:t>
            </w:r>
            <w:r w:rsidR="008535A3">
              <w:rPr>
                <w:noProof/>
                <w:webHidden/>
              </w:rPr>
              <w:fldChar w:fldCharType="end"/>
            </w:r>
          </w:hyperlink>
        </w:p>
        <w:p w:rsidR="00112A91" w:rsidRDefault="00112A91">
          <w:r>
            <w:rPr>
              <w:b/>
              <w:bCs/>
              <w:noProof/>
            </w:rPr>
            <w:fldChar w:fldCharType="end"/>
          </w:r>
        </w:p>
      </w:sdtContent>
    </w:sdt>
    <w:p w:rsidR="00112A91" w:rsidRDefault="00112A91">
      <w:pPr>
        <w:rPr>
          <w:rFonts w:asciiTheme="majorHAnsi" w:eastAsiaTheme="majorEastAsia" w:hAnsiTheme="majorHAnsi" w:cstheme="majorBidi"/>
          <w:b/>
          <w:bCs/>
          <w:sz w:val="26"/>
          <w:szCs w:val="26"/>
        </w:rPr>
      </w:pPr>
      <w:r>
        <w:br w:type="page"/>
      </w:r>
    </w:p>
    <w:p w:rsidR="00003450" w:rsidRDefault="00003450" w:rsidP="00E374CA">
      <w:pPr>
        <w:pStyle w:val="Heading2"/>
      </w:pPr>
      <w:bookmarkStart w:id="0" w:name="_Toc352243247"/>
      <w:r>
        <w:lastRenderedPageBreak/>
        <w:t>1 Abstract</w:t>
      </w:r>
      <w:bookmarkEnd w:id="0"/>
    </w:p>
    <w:p w:rsidR="00003450" w:rsidRDefault="00003450">
      <w:pPr>
        <w:pStyle w:val="Standard"/>
        <w:spacing w:after="120" w:line="360" w:lineRule="auto"/>
        <w:ind w:firstLine="720"/>
      </w:pPr>
      <w:r>
        <w:t>Soul Collector is a top-down exploration game in which a dead protagonist attempts to escape a labyrinthine purgatory with multiple floors of traps and demons. In order to get through the maze, the player must utilize items that he finds to solve puzzles and escape the demons. The end goal is for the player to collect the pieces of his soul scattered across the various floors.</w:t>
      </w:r>
    </w:p>
    <w:p w:rsidR="00E778FB" w:rsidRDefault="00D0352D">
      <w:pPr>
        <w:pStyle w:val="Standard"/>
        <w:spacing w:after="120" w:line="360" w:lineRule="auto"/>
        <w:ind w:firstLine="720"/>
      </w:pPr>
      <w:r>
        <w:t>The game begins with the protagonist awaking in a random part of the purgatory with a memory of his death and a voice speaking to him. The voice explains to him that his soul has been broken through life and scattered throughout the labyrinth. If he can find all of the pieces of his soul before falling into darkness, he will be transported out of purgatory.</w:t>
      </w:r>
    </w:p>
    <w:p w:rsidR="00003450" w:rsidRDefault="00003450">
      <w:pPr>
        <w:pStyle w:val="Standard"/>
        <w:spacing w:after="120" w:line="360" w:lineRule="auto"/>
        <w:ind w:firstLine="720"/>
      </w:pPr>
    </w:p>
    <w:p w:rsidR="00003450" w:rsidRDefault="00D0352D" w:rsidP="00003450">
      <w:pPr>
        <w:pStyle w:val="Standard"/>
        <w:spacing w:after="120" w:line="360" w:lineRule="auto"/>
        <w:ind w:firstLine="720"/>
      </w:pPr>
      <w:r>
        <w:t>Light attracts demons (even though otherwise, they are blind) because they wish to destroy it; however, the player’s ability to see throughout the maze depends on light, whether it is the light from the Zippo he found in his pocket, or the light of the parts of his soul.</w:t>
      </w:r>
    </w:p>
    <w:p w:rsidR="00E374CA" w:rsidRDefault="00D0352D" w:rsidP="00E374CA">
      <w:pPr>
        <w:pStyle w:val="Standard"/>
        <w:spacing w:after="120" w:line="360" w:lineRule="auto"/>
        <w:ind w:firstLine="720"/>
      </w:pPr>
      <w:r>
        <w:t>The player makes a choice between avoiding and killing the demons. Generally, it is more difficult to avoid the demons, and killing them seems like the best solution. However, the game has an implicit timer; as the player kills more demons (and slowly as time goes on), he becomes more beast-like. As the player transforms into a beast, he can utilize more direct and violent means of solving puzzles and defeating demons. If the player completely transforms into a beast, they will lose the will to escape, and become just like the rest of them - in other words, they lose. This mechanic requires the player to balance his humanity and will to escape. If the player chooses to use non-violent means to escape, they will advance through the maze by unlocking various doors with keys or through solving puzzles. But as more doors are opened, more demons are</w:t>
      </w:r>
      <w:r w:rsidR="00003450">
        <w:t xml:space="preserve"> released into the playing area.</w:t>
      </w:r>
    </w:p>
    <w:p w:rsidR="00E374CA" w:rsidRDefault="00E374CA">
      <w:r>
        <w:br w:type="page"/>
      </w:r>
    </w:p>
    <w:p w:rsidR="00E374CA" w:rsidRDefault="00E374CA" w:rsidP="00E374CA">
      <w:pPr>
        <w:pStyle w:val="Standard"/>
        <w:spacing w:after="120" w:line="360" w:lineRule="auto"/>
        <w:ind w:firstLine="720"/>
      </w:pPr>
    </w:p>
    <w:p w:rsidR="00E778FB" w:rsidRDefault="00D0352D" w:rsidP="00E374CA">
      <w:pPr>
        <w:pStyle w:val="Heading2"/>
      </w:pPr>
      <w:bookmarkStart w:id="1" w:name="_Toc352243248"/>
      <w:r>
        <w:t>2 Requirements</w:t>
      </w:r>
      <w:bookmarkEnd w:id="1"/>
    </w:p>
    <w:p w:rsidR="00E778FB" w:rsidRDefault="00D0352D" w:rsidP="00E374CA">
      <w:pPr>
        <w:pStyle w:val="Heading3"/>
      </w:pPr>
      <w:bookmarkStart w:id="2" w:name="_Toc352243249"/>
      <w:r>
        <w:t>2.1 Background</w:t>
      </w:r>
      <w:bookmarkEnd w:id="2"/>
    </w:p>
    <w:p w:rsidR="00E778FB" w:rsidRDefault="00D0352D">
      <w:pPr>
        <w:pStyle w:val="Standard"/>
        <w:spacing w:after="120" w:line="360" w:lineRule="auto"/>
      </w:pPr>
      <w:r>
        <w:tab/>
        <w:t>Monkey Island and other adventure games have existed since the beginning of the digital age. Recently, games utilizing excellent design have created horror games, such as Amnesia. However, no one (that we know of) has successfully blended the two genres together, creating a 2-D horror game with adventure elements. This is what we aim to create.</w:t>
      </w:r>
    </w:p>
    <w:p w:rsidR="00E778FB" w:rsidRDefault="00D0352D" w:rsidP="00E374CA">
      <w:pPr>
        <w:pStyle w:val="Heading3"/>
      </w:pPr>
      <w:bookmarkStart w:id="3" w:name="_Toc352243250"/>
      <w:r>
        <w:t>2.2 Essential Solution</w:t>
      </w:r>
      <w:bookmarkEnd w:id="3"/>
    </w:p>
    <w:p w:rsidR="00E778FB" w:rsidRDefault="00D0352D">
      <w:pPr>
        <w:pStyle w:val="Standard"/>
        <w:spacing w:after="120" w:line="360" w:lineRule="auto"/>
      </w:pPr>
      <w:r>
        <w:tab/>
        <w:t>We have described some of the mechanics the player will utilize in the abstract. Here, we will go more into detail.</w:t>
      </w:r>
      <w:r>
        <w:br/>
      </w:r>
      <w:r>
        <w:tab/>
        <w:t>The player will wake up within the labyrinth and a voice will speak to him, notifying him of the objective – to gather the parts of his soul. No other information is given at that time. The player will then take control of his avatar within the maze, with some controls described to him by way of dialog boxes, including the use of the lighter serving for his light source.</w:t>
      </w:r>
    </w:p>
    <w:p w:rsidR="00E778FB" w:rsidRDefault="00D0352D">
      <w:pPr>
        <w:pStyle w:val="Standard"/>
        <w:spacing w:after="120" w:line="360" w:lineRule="auto"/>
      </w:pPr>
      <w:r>
        <w:tab/>
        <w:t xml:space="preserve">The measure of a player’s “demonic state” (how far he has gone in becoming a beast himself) will be measured on a bar on the player’s head’s up display (HUD), along with the player’s health. This HUD will be rendered as various labels and bars, on top of the portion of the maze the player can see. The player will be controlled using the </w:t>
      </w:r>
      <w:r w:rsidR="0060687C">
        <w:t>W-A-S-D</w:t>
      </w:r>
      <w:r>
        <w:t xml:space="preserve"> keys on the keyboard for movement.</w:t>
      </w:r>
    </w:p>
    <w:p w:rsidR="00E778FB" w:rsidRDefault="00D0352D">
      <w:pPr>
        <w:pStyle w:val="Standard"/>
        <w:spacing w:after="120" w:line="360" w:lineRule="auto"/>
      </w:pPr>
      <w:r>
        <w:tab/>
        <w:t>The player’s sight will be limited if he does not have his lighter out. He will be able to see for only a very short distance in the dark, but monsters will also not be able to see him. The first encounter with a demon will be a scripted sequence in which there is a light in a hallway, and the monster rushes to attack it and extinguish it. In this way, the player will know that a demon will attack upon seeing a light.</w:t>
      </w:r>
    </w:p>
    <w:p w:rsidR="00E778FB" w:rsidRDefault="00D0352D">
      <w:pPr>
        <w:pStyle w:val="Standard"/>
        <w:spacing w:after="120" w:line="360" w:lineRule="auto"/>
      </w:pPr>
      <w:r>
        <w:tab/>
        <w:t>Various puzzles will be scattered throughout the labyrinth. For example, one puzzle we may include is a door puzzle. If the player has transformed into a strong enough demon, he may simply break down the door using demonic powers, but this will further advance his demonic transformation. If the player does not wish to keep transforming, he may go and look for a key instead. Either option would entail further searches through the maze, making the player open more doors and let more demons loose.</w:t>
      </w:r>
    </w:p>
    <w:p w:rsidR="00E778FB" w:rsidRDefault="00D0352D">
      <w:pPr>
        <w:pStyle w:val="Standard"/>
        <w:spacing w:after="120" w:line="360" w:lineRule="auto"/>
      </w:pPr>
      <w:r>
        <w:tab/>
        <w:t>The levels of the maze will be interconnected. The player will not be able to do them in any order they choose, but one level will be connected to many, allowing for some choice. This also means that demons from one level may be able to wander to other levels, making those more difficult. There will be breaks between the levels where the player does not have to fight or avoid monsters, so that the game will not feel completely tense all the time. These sections will most likely have non-violent puzzles in them.</w:t>
      </w:r>
    </w:p>
    <w:p w:rsidR="00E778FB" w:rsidRDefault="00D0352D" w:rsidP="00E374CA">
      <w:pPr>
        <w:pStyle w:val="Heading3"/>
      </w:pPr>
      <w:bookmarkStart w:id="4" w:name="_Toc352243251"/>
      <w:r>
        <w:lastRenderedPageBreak/>
        <w:t>2.3 Environment</w:t>
      </w:r>
      <w:bookmarkEnd w:id="4"/>
    </w:p>
    <w:p w:rsidR="00E778FB" w:rsidRDefault="00D0352D">
      <w:pPr>
        <w:pStyle w:val="Standard"/>
        <w:spacing w:after="120" w:line="360" w:lineRule="auto"/>
      </w:pPr>
      <w:r>
        <w:t>The project will be cross-platform, so we discuss requirements for each OS.</w:t>
      </w:r>
    </w:p>
    <w:p w:rsidR="00E778FB" w:rsidRDefault="00D0352D">
      <w:pPr>
        <w:pStyle w:val="Standard"/>
        <w:spacing w:after="120" w:line="360" w:lineRule="auto"/>
      </w:pPr>
      <w:r>
        <w:t>Requirements for the Windows version of the product are:</w:t>
      </w:r>
    </w:p>
    <w:p w:rsidR="00E778FB" w:rsidRDefault="00D0352D">
      <w:pPr>
        <w:pStyle w:val="Standard"/>
        <w:numPr>
          <w:ilvl w:val="0"/>
          <w:numId w:val="6"/>
        </w:numPr>
        <w:spacing w:after="120"/>
      </w:pPr>
      <w:r>
        <w:t>Microsoft Windows XP</w:t>
      </w:r>
    </w:p>
    <w:p w:rsidR="00E778FB" w:rsidRDefault="00D0352D">
      <w:pPr>
        <w:pStyle w:val="Standard"/>
        <w:numPr>
          <w:ilvl w:val="0"/>
          <w:numId w:val="2"/>
        </w:numPr>
        <w:spacing w:after="120"/>
      </w:pPr>
      <w:r>
        <w:t>Microsoft C++ 2012 runtime</w:t>
      </w:r>
    </w:p>
    <w:p w:rsidR="00E778FB" w:rsidRDefault="00D0352D">
      <w:pPr>
        <w:pStyle w:val="Standard"/>
        <w:spacing w:after="120" w:line="360" w:lineRule="auto"/>
      </w:pPr>
      <w:r>
        <w:t>Requirements for the Linux version of the product are:</w:t>
      </w:r>
    </w:p>
    <w:p w:rsidR="00E778FB" w:rsidRDefault="00D0352D">
      <w:pPr>
        <w:pStyle w:val="Standard"/>
        <w:numPr>
          <w:ilvl w:val="0"/>
          <w:numId w:val="2"/>
        </w:numPr>
        <w:spacing w:after="120"/>
      </w:pPr>
      <w:r>
        <w:t>A recent variant of Linux (executables will be created for popular distributions, such as Debian and Fedora)</w:t>
      </w:r>
    </w:p>
    <w:p w:rsidR="00E778FB" w:rsidRDefault="00D0352D">
      <w:pPr>
        <w:pStyle w:val="Standard"/>
        <w:numPr>
          <w:ilvl w:val="0"/>
          <w:numId w:val="2"/>
        </w:numPr>
        <w:spacing w:after="120"/>
      </w:pPr>
      <w:r>
        <w:t>C++ libraries</w:t>
      </w:r>
    </w:p>
    <w:p w:rsidR="00E778FB" w:rsidRDefault="00D0352D">
      <w:pPr>
        <w:pStyle w:val="Standard"/>
        <w:numPr>
          <w:ilvl w:val="0"/>
          <w:numId w:val="2"/>
        </w:numPr>
        <w:spacing w:after="120"/>
      </w:pPr>
      <w:r>
        <w:t>SFML runtime library</w:t>
      </w:r>
    </w:p>
    <w:p w:rsidR="00E778FB" w:rsidRDefault="00D0352D">
      <w:pPr>
        <w:pStyle w:val="Standard"/>
        <w:spacing w:after="120"/>
      </w:pPr>
      <w:r>
        <w:t>Requirements for MacOS have yet to be determined.</w:t>
      </w:r>
    </w:p>
    <w:p w:rsidR="00E778FB" w:rsidRDefault="00D0352D" w:rsidP="00E374CA">
      <w:pPr>
        <w:pStyle w:val="Heading3"/>
      </w:pPr>
      <w:bookmarkStart w:id="5" w:name="_Toc352243252"/>
      <w:r>
        <w:t>2.4 Implementation Outline</w:t>
      </w:r>
      <w:bookmarkEnd w:id="5"/>
    </w:p>
    <w:p w:rsidR="00E778FB" w:rsidRDefault="00D0352D">
      <w:pPr>
        <w:pStyle w:val="Standard"/>
        <w:spacing w:after="120" w:line="360" w:lineRule="auto"/>
        <w:rPr>
          <w:bCs/>
        </w:rPr>
      </w:pPr>
      <w:r>
        <w:rPr>
          <w:bCs/>
        </w:rPr>
        <w:t>The development of this proje</w:t>
      </w:r>
      <w:r w:rsidR="00D26CA2">
        <w:rPr>
          <w:bCs/>
        </w:rPr>
        <w:t>ct will be in Visual Studio 2012</w:t>
      </w:r>
      <w:r>
        <w:rPr>
          <w:bCs/>
        </w:rPr>
        <w:t xml:space="preserve">. We will use SFML for </w:t>
      </w:r>
      <w:r w:rsidR="00B748DE">
        <w:rPr>
          <w:bCs/>
        </w:rPr>
        <w:t>graphics, sound and input, and G</w:t>
      </w:r>
      <w:r>
        <w:rPr>
          <w:bCs/>
        </w:rPr>
        <w:t>it for source control.</w:t>
      </w:r>
    </w:p>
    <w:p w:rsidR="00E778FB" w:rsidRDefault="00D0352D" w:rsidP="00E374CA">
      <w:pPr>
        <w:pStyle w:val="Heading3"/>
      </w:pPr>
      <w:bookmarkStart w:id="6" w:name="_Toc352243253"/>
      <w:r>
        <w:t>2.5 Operational Assumptions</w:t>
      </w:r>
      <w:bookmarkEnd w:id="6"/>
    </w:p>
    <w:p w:rsidR="00B50AE6" w:rsidRDefault="00B748DE">
      <w:pPr>
        <w:pStyle w:val="Standard"/>
        <w:spacing w:after="120" w:line="360" w:lineRule="auto"/>
      </w:pPr>
      <w:r>
        <w:t>We assume the computer is running at least Windows XP, Mac OS 10, or some recent version of Linux that supports shared objects. The system should have at least 256MB RAM, as well as some sort of graphi</w:t>
      </w:r>
      <w:r w:rsidR="00B50AE6">
        <w:t>cs capability with VBO support. The system must have internet capability in order to download the game; the game will not be distributed on physical media.</w:t>
      </w:r>
    </w:p>
    <w:p w:rsidR="00B50AE6" w:rsidRDefault="00003450">
      <w:pPr>
        <w:pStyle w:val="Standard"/>
        <w:spacing w:after="120" w:line="360" w:lineRule="auto"/>
      </w:pPr>
      <w:r>
        <w:t xml:space="preserve">We assume that the monitor has at least 800x600 pixels resolution. </w:t>
      </w:r>
      <w:r w:rsidR="00A536E6">
        <w:t>The player must also</w:t>
      </w:r>
      <w:r w:rsidR="00B50AE6">
        <w:t xml:space="preserve"> have a keyboard with arrow keys.</w:t>
      </w:r>
      <w:r w:rsidR="00622ACA">
        <w:t xml:space="preserve"> The files, including images, maps, and DLLs, that ship with the game must  be in an uncorrupted state.</w:t>
      </w:r>
    </w:p>
    <w:p w:rsidR="00E778FB" w:rsidRDefault="00E374CA" w:rsidP="00112A91">
      <w:pPr>
        <w:pStyle w:val="Heading2"/>
      </w:pPr>
      <w:r>
        <w:br w:type="column"/>
      </w:r>
      <w:bookmarkStart w:id="7" w:name="_Toc352243254"/>
      <w:r w:rsidR="00D0352D">
        <w:lastRenderedPageBreak/>
        <w:t>3 Graphical Representation</w:t>
      </w:r>
      <w:bookmarkEnd w:id="7"/>
    </w:p>
    <w:p w:rsidR="0012644F" w:rsidRDefault="00E374CA" w:rsidP="0012644F">
      <w:pPr>
        <w:pStyle w:val="Standard"/>
        <w:spacing w:after="120" w:line="360" w:lineRule="auto"/>
      </w:pPr>
      <w:r>
        <w:t>Here we have some concept art of what the game might look like when it is finished.</w:t>
      </w:r>
    </w:p>
    <w:p w:rsidR="0012644F" w:rsidRDefault="00C873F7" w:rsidP="0012644F">
      <w:pPr>
        <w:pStyle w:val="Standard"/>
        <w:spacing w:after="120" w:line="360" w:lineRule="auto"/>
        <w:jc w:val="center"/>
      </w:pPr>
      <w:r>
        <w:rPr>
          <w:noProof/>
          <w:lang w:eastAsia="en-US" w:bidi="ar-SA"/>
        </w:rPr>
        <w:drawing>
          <wp:inline distT="0" distB="0" distL="0" distR="0">
            <wp:extent cx="6332220" cy="49364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png"/>
                    <pic:cNvPicPr/>
                  </pic:nvPicPr>
                  <pic:blipFill>
                    <a:blip r:embed="rId9">
                      <a:extLst>
                        <a:ext uri="{28A0092B-C50C-407E-A947-70E740481C1C}">
                          <a14:useLocalDpi xmlns:a14="http://schemas.microsoft.com/office/drawing/2010/main" val="0"/>
                        </a:ext>
                      </a:extLst>
                    </a:blip>
                    <a:stretch>
                      <a:fillRect/>
                    </a:stretch>
                  </pic:blipFill>
                  <pic:spPr>
                    <a:xfrm>
                      <a:off x="0" y="0"/>
                      <a:ext cx="6332220" cy="4936490"/>
                    </a:xfrm>
                    <a:prstGeom prst="rect">
                      <a:avLst/>
                    </a:prstGeom>
                  </pic:spPr>
                </pic:pic>
              </a:graphicData>
            </a:graphic>
          </wp:inline>
        </w:drawing>
      </w:r>
    </w:p>
    <w:p w:rsidR="00CC53A7" w:rsidRDefault="0066596C" w:rsidP="0012644F">
      <w:pPr>
        <w:pStyle w:val="Standard"/>
        <w:spacing w:after="120" w:line="360" w:lineRule="auto"/>
        <w:jc w:val="center"/>
        <w:rPr>
          <w:i/>
        </w:rPr>
      </w:pPr>
      <w:r w:rsidRPr="00CC53A7">
        <w:rPr>
          <w:i/>
        </w:rPr>
        <w:t xml:space="preserve">Figure </w:t>
      </w:r>
      <w:r w:rsidR="00083EC6" w:rsidRPr="00CC53A7">
        <w:rPr>
          <w:i/>
        </w:rPr>
        <w:fldChar w:fldCharType="begin"/>
      </w:r>
      <w:r w:rsidR="00083EC6" w:rsidRPr="00CC53A7">
        <w:rPr>
          <w:i/>
        </w:rPr>
        <w:instrText xml:space="preserve"> SEQ Figure \* ARABIC </w:instrText>
      </w:r>
      <w:r w:rsidR="00083EC6" w:rsidRPr="00CC53A7">
        <w:rPr>
          <w:i/>
        </w:rPr>
        <w:fldChar w:fldCharType="separate"/>
      </w:r>
      <w:r w:rsidR="00C42FBA">
        <w:rPr>
          <w:i/>
          <w:noProof/>
        </w:rPr>
        <w:t>1</w:t>
      </w:r>
      <w:r w:rsidR="00083EC6" w:rsidRPr="00CC53A7">
        <w:rPr>
          <w:i/>
          <w:noProof/>
        </w:rPr>
        <w:fldChar w:fldCharType="end"/>
      </w:r>
      <w:r w:rsidRPr="00CC53A7">
        <w:rPr>
          <w:i/>
        </w:rPr>
        <w:t>: The menu screen, which shows up when the user first launches the game.</w:t>
      </w:r>
      <w:r w:rsidR="00CC53A7">
        <w:rPr>
          <w:i/>
        </w:rPr>
        <w:t xml:space="preserve"> The </w:t>
      </w:r>
      <w:r w:rsidR="007C6AF1">
        <w:rPr>
          <w:i/>
        </w:rPr>
        <w:t>“</w:t>
      </w:r>
      <w:r w:rsidR="00CC53A7">
        <w:rPr>
          <w:i/>
        </w:rPr>
        <w:t>Play</w:t>
      </w:r>
      <w:r w:rsidR="007C6AF1">
        <w:rPr>
          <w:i/>
        </w:rPr>
        <w:t>” button takes the player</w:t>
      </w:r>
      <w:r w:rsidR="00CC53A7">
        <w:rPr>
          <w:i/>
        </w:rPr>
        <w:t xml:space="preserve"> to Fig. 3 or 4. The </w:t>
      </w:r>
      <w:r w:rsidR="007C6AF1">
        <w:rPr>
          <w:i/>
        </w:rPr>
        <w:t>“</w:t>
      </w:r>
      <w:r w:rsidR="00CC53A7">
        <w:rPr>
          <w:i/>
        </w:rPr>
        <w:t>Settings</w:t>
      </w:r>
      <w:r w:rsidR="007C6AF1">
        <w:rPr>
          <w:i/>
        </w:rPr>
        <w:t>”</w:t>
      </w:r>
      <w:r w:rsidR="00CC53A7">
        <w:rPr>
          <w:i/>
        </w:rPr>
        <w:t xml:space="preserve"> button takes the player to Fig.4. The </w:t>
      </w:r>
      <w:r w:rsidR="007C6AF1">
        <w:rPr>
          <w:i/>
        </w:rPr>
        <w:t>“</w:t>
      </w:r>
      <w:r w:rsidR="00CC53A7">
        <w:rPr>
          <w:i/>
        </w:rPr>
        <w:t>Help</w:t>
      </w:r>
      <w:r w:rsidR="007C6AF1">
        <w:rPr>
          <w:i/>
        </w:rPr>
        <w:t>”</w:t>
      </w:r>
      <w:r w:rsidR="00CC53A7">
        <w:rPr>
          <w:i/>
        </w:rPr>
        <w:t xml:space="preserve"> button displays the controls, as well as some information about the authors.</w:t>
      </w:r>
    </w:p>
    <w:p w:rsidR="0066596C" w:rsidRDefault="0066596C" w:rsidP="0012644F">
      <w:pPr>
        <w:pStyle w:val="Standard"/>
        <w:spacing w:after="120" w:line="360" w:lineRule="auto"/>
        <w:jc w:val="center"/>
      </w:pPr>
      <w:r>
        <w:rPr>
          <w:noProof/>
          <w:lang w:eastAsia="en-US" w:bidi="ar-SA"/>
        </w:rPr>
        <w:lastRenderedPageBreak/>
        <w:drawing>
          <wp:inline distT="0" distB="0" distL="0" distR="0" wp14:anchorId="6ACE810C" wp14:editId="0F399197">
            <wp:extent cx="4868883" cy="3651662"/>
            <wp:effectExtent l="0" t="0" r="825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0">
                      <a:extLst>
                        <a:ext uri="{28A0092B-C50C-407E-A947-70E740481C1C}">
                          <a14:useLocalDpi xmlns:a14="http://schemas.microsoft.com/office/drawing/2010/main" val="0"/>
                        </a:ext>
                      </a:extLst>
                    </a:blip>
                    <a:stretch>
                      <a:fillRect/>
                    </a:stretch>
                  </pic:blipFill>
                  <pic:spPr>
                    <a:xfrm>
                      <a:off x="0" y="0"/>
                      <a:ext cx="4870938" cy="3653203"/>
                    </a:xfrm>
                    <a:prstGeom prst="rect">
                      <a:avLst/>
                    </a:prstGeom>
                  </pic:spPr>
                </pic:pic>
              </a:graphicData>
            </a:graphic>
          </wp:inline>
        </w:drawing>
      </w:r>
    </w:p>
    <w:p w:rsidR="009C5FAF" w:rsidRDefault="0066596C" w:rsidP="0066596C">
      <w:pPr>
        <w:pStyle w:val="Caption"/>
        <w:jc w:val="center"/>
      </w:pPr>
      <w:r>
        <w:t xml:space="preserve">Figure </w:t>
      </w:r>
      <w:fldSimple w:instr=" SEQ Figure \* ARABIC ">
        <w:r w:rsidR="00C42FBA">
          <w:rPr>
            <w:noProof/>
          </w:rPr>
          <w:t>2</w:t>
        </w:r>
      </w:fldSimple>
      <w:r>
        <w:t>:</w:t>
      </w:r>
      <w:r w:rsidR="00B50AE6">
        <w:t xml:space="preserve"> </w:t>
      </w:r>
      <w:r>
        <w:t>The settings menu, where the player can change the way the game is displayed and played.</w:t>
      </w:r>
      <w:r w:rsidR="004E0E8F">
        <w:t xml:space="preserve"> The </w:t>
      </w:r>
      <w:r w:rsidR="007C6AF1">
        <w:t>“</w:t>
      </w:r>
      <w:r w:rsidR="004E0E8F">
        <w:t>Resolution</w:t>
      </w:r>
      <w:r w:rsidR="007C6AF1">
        <w:t>”</w:t>
      </w:r>
      <w:r w:rsidR="004E0E8F">
        <w:t xml:space="preserve"> drop-down menu changes the size of the window, as well as the color depth (bits per pixel). The </w:t>
      </w:r>
      <w:r w:rsidR="0083191A">
        <w:t>“D</w:t>
      </w:r>
      <w:r w:rsidR="004E0E8F">
        <w:t>ifficulty</w:t>
      </w:r>
      <w:r w:rsidR="0083191A">
        <w:t>”</w:t>
      </w:r>
      <w:r w:rsidR="004E0E8F">
        <w:t xml:space="preserve"> chooser changes how difficult the game is, including aspects such as player health, monster health, and size of the lighted area. Finally, the </w:t>
      </w:r>
      <w:r w:rsidR="00942C06">
        <w:t>“</w:t>
      </w:r>
      <w:r w:rsidR="004E0E8F">
        <w:t>control scheme</w:t>
      </w:r>
      <w:r w:rsidR="00942C06">
        <w:t>”</w:t>
      </w:r>
      <w:r w:rsidR="004E0E8F">
        <w:t xml:space="preserve"> chooser changes whether the game is controlled by mouse or keyboard. The back button returns the player to the main menu, in Fig. 1.</w:t>
      </w:r>
    </w:p>
    <w:p w:rsidR="009C5FAF" w:rsidRDefault="00C873F7" w:rsidP="00C14CBF">
      <w:pPr>
        <w:pStyle w:val="Standard"/>
        <w:spacing w:after="120" w:line="360" w:lineRule="auto"/>
        <w:jc w:val="center"/>
        <w:rPr>
          <w:noProof/>
          <w:lang w:eastAsia="en-US" w:bidi="ar-SA"/>
        </w:rPr>
      </w:pPr>
      <w:r>
        <w:rPr>
          <w:noProof/>
          <w:lang w:eastAsia="en-US" w:bidi="ar-SA"/>
        </w:rPr>
        <mc:AlternateContent>
          <mc:Choice Requires="wps">
            <w:drawing>
              <wp:anchor distT="0" distB="0" distL="114300" distR="114300" simplePos="0" relativeHeight="251659264" behindDoc="0" locked="0" layoutInCell="1" allowOverlap="1" wp14:anchorId="39EEE816" wp14:editId="1D4A5DB9">
                <wp:simplePos x="0" y="0"/>
                <wp:positionH relativeFrom="column">
                  <wp:posOffset>578774</wp:posOffset>
                </wp:positionH>
                <wp:positionV relativeFrom="paragraph">
                  <wp:posOffset>1303482</wp:posOffset>
                </wp:positionV>
                <wp:extent cx="1319645" cy="115339"/>
                <wp:effectExtent l="0" t="0" r="71120" b="94615"/>
                <wp:wrapNone/>
                <wp:docPr id="6" name="Straight Arrow Connector 6"/>
                <wp:cNvGraphicFramePr/>
                <a:graphic xmlns:a="http://schemas.openxmlformats.org/drawingml/2006/main">
                  <a:graphicData uri="http://schemas.microsoft.com/office/word/2010/wordprocessingShape">
                    <wps:wsp>
                      <wps:cNvCnPr/>
                      <wps:spPr>
                        <a:xfrm>
                          <a:off x="0" y="0"/>
                          <a:ext cx="1319645" cy="1153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45.55pt;margin-top:102.65pt;width:103.9pt;height: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" strokecolor="#4579b8 [3044]">
                <v:stroke endarrow="open"/>
              </v:shape>
            </w:pict>
          </mc:Fallback>
        </mc:AlternateContent>
      </w:r>
      <w:r>
        <w:rPr>
          <w:noProof/>
          <w:lang w:eastAsia="en-US" w:bidi="ar-SA"/>
        </w:rPr>
        <mc:AlternateContent>
          <mc:Choice Requires="wps">
            <w:drawing>
              <wp:anchor distT="0" distB="0" distL="114300" distR="114300" simplePos="0" relativeHeight="251661312" behindDoc="0" locked="0" layoutInCell="1" allowOverlap="1" wp14:anchorId="32FA2CD0" wp14:editId="4295EEAB">
                <wp:simplePos x="0" y="0"/>
                <wp:positionH relativeFrom="column">
                  <wp:posOffset>724246</wp:posOffset>
                </wp:positionH>
                <wp:positionV relativeFrom="paragraph">
                  <wp:posOffset>2194560</wp:posOffset>
                </wp:positionV>
                <wp:extent cx="394855" cy="190038"/>
                <wp:effectExtent l="0" t="0" r="81915" b="57785"/>
                <wp:wrapNone/>
                <wp:docPr id="9" name="Straight Arrow Connector 9"/>
                <wp:cNvGraphicFramePr/>
                <a:graphic xmlns:a="http://schemas.openxmlformats.org/drawingml/2006/main">
                  <a:graphicData uri="http://schemas.microsoft.com/office/word/2010/wordprocessingShape">
                    <wps:wsp>
                      <wps:cNvCnPr/>
                      <wps:spPr>
                        <a:xfrm>
                          <a:off x="0" y="0"/>
                          <a:ext cx="394855" cy="1900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57.05pt;margin-top:172.8pt;width:31.1pt;height:1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" strokecolor="#4579b8 [3044]">
                <v:stroke endarrow="open"/>
              </v:shape>
            </w:pict>
          </mc:Fallback>
        </mc:AlternateContent>
      </w:r>
      <w:r>
        <w:rPr>
          <w:noProof/>
          <w:lang w:eastAsia="en-US" w:bidi="ar-SA"/>
        </w:rPr>
        <mc:AlternateContent>
          <mc:Choice Requires="wps">
            <w:drawing>
              <wp:anchor distT="0" distB="0" distL="114300" distR="114300" simplePos="0" relativeHeight="251662336" behindDoc="0" locked="0" layoutInCell="1" allowOverlap="1" wp14:anchorId="0CF1FE6D" wp14:editId="3ABA4914">
                <wp:simplePos x="0" y="0"/>
                <wp:positionH relativeFrom="column">
                  <wp:posOffset>4152900</wp:posOffset>
                </wp:positionH>
                <wp:positionV relativeFrom="paragraph">
                  <wp:posOffset>1605280</wp:posOffset>
                </wp:positionV>
                <wp:extent cx="1645920" cy="664845"/>
                <wp:effectExtent l="38100" t="38100" r="30480" b="20955"/>
                <wp:wrapNone/>
                <wp:docPr id="10" name="Straight Arrow Connector 10"/>
                <wp:cNvGraphicFramePr/>
                <a:graphic xmlns:a="http://schemas.openxmlformats.org/drawingml/2006/main">
                  <a:graphicData uri="http://schemas.microsoft.com/office/word/2010/wordprocessingShape">
                    <wps:wsp>
                      <wps:cNvCnPr/>
                      <wps:spPr>
                        <a:xfrm flipH="1" flipV="1">
                          <a:off x="0" y="0"/>
                          <a:ext cx="1645920" cy="6648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327pt;margin-top:126.4pt;width:129.6pt;height:52.3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" strokecolor="#4579b8 [3044]">
                <v:stroke endarrow="open"/>
              </v:shape>
            </w:pict>
          </mc:Fallback>
        </mc:AlternateContent>
      </w:r>
      <w:r>
        <w:rPr>
          <w:noProof/>
          <w:lang w:eastAsia="en-US" w:bidi="ar-SA"/>
        </w:rPr>
        <mc:AlternateContent>
          <mc:Choice Requires="wps">
            <w:drawing>
              <wp:anchor distT="0" distB="0" distL="114300" distR="114300" simplePos="0" relativeHeight="251660288" behindDoc="0" locked="0" layoutInCell="1" allowOverlap="1" wp14:anchorId="179267EC" wp14:editId="66A99289">
                <wp:simplePos x="0" y="0"/>
                <wp:positionH relativeFrom="column">
                  <wp:posOffset>4901392</wp:posOffset>
                </wp:positionH>
                <wp:positionV relativeFrom="paragraph">
                  <wp:posOffset>815455</wp:posOffset>
                </wp:positionV>
                <wp:extent cx="820651" cy="177916"/>
                <wp:effectExtent l="38100" t="0" r="17780" b="88900"/>
                <wp:wrapNone/>
                <wp:docPr id="8" name="Straight Arrow Connector 8"/>
                <wp:cNvGraphicFramePr/>
                <a:graphic xmlns:a="http://schemas.openxmlformats.org/drawingml/2006/main">
                  <a:graphicData uri="http://schemas.microsoft.com/office/word/2010/wordprocessingShape">
                    <wps:wsp>
                      <wps:cNvCnPr/>
                      <wps:spPr>
                        <a:xfrm flipH="1">
                          <a:off x="0" y="0"/>
                          <a:ext cx="820651" cy="1779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385.95pt;margin-top:64.2pt;width:64.6pt;height:14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" strokecolor="#4579b8 [3044]">
                <v:stroke endarrow="open"/>
              </v:shape>
            </w:pict>
          </mc:Fallback>
        </mc:AlternateContent>
      </w:r>
      <w:r>
        <w:rPr>
          <w:noProof/>
          <w:lang w:eastAsia="en-US" w:bidi="ar-SA"/>
        </w:rPr>
        <mc:AlternateContent>
          <mc:Choice Requires="wps">
            <w:drawing>
              <wp:anchor distT="0" distB="0" distL="114300" distR="114300" simplePos="0" relativeHeight="251664384" behindDoc="0" locked="0" layoutInCell="1" allowOverlap="1" wp14:anchorId="12678EC1" wp14:editId="29DC34B1">
                <wp:simplePos x="0" y="0"/>
                <wp:positionH relativeFrom="column">
                  <wp:posOffset>5721350</wp:posOffset>
                </wp:positionH>
                <wp:positionV relativeFrom="paragraph">
                  <wp:posOffset>586105</wp:posOffset>
                </wp:positionV>
                <wp:extent cx="971550" cy="463550"/>
                <wp:effectExtent l="0" t="0" r="19050" b="127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463550"/>
                        </a:xfrm>
                        <a:prstGeom prst="rect">
                          <a:avLst/>
                        </a:prstGeom>
                        <a:solidFill>
                          <a:srgbClr val="FFFFFF"/>
                        </a:solidFill>
                        <a:ln w="9525">
                          <a:solidFill>
                            <a:srgbClr val="000000"/>
                          </a:solidFill>
                          <a:miter lim="800000"/>
                          <a:headEnd/>
                          <a:tailEnd/>
                        </a:ln>
                      </wps:spPr>
                      <wps:txbx>
                        <w:txbxContent>
                          <w:p w:rsidR="003540EE" w:rsidRDefault="004E0E8F">
                            <w:r>
                              <w:t>Monster</w:t>
                            </w:r>
                            <w:r w:rsidR="003540EE">
                              <w:t>, obscured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50.5pt;margin-top:46.15pt;width:76.5pt;height: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">
                <v:textbox>
                  <w:txbxContent>
                    <w:p w:rsidR="003540EE" w:rsidRDefault="004E0E8F">
                      <w:r>
                        <w:t>Monster</w:t>
                      </w:r>
                      <w:r w:rsidR="003540EE">
                        <w:t>, obscured</w:t>
                      </w:r>
                    </w:p>
                  </w:txbxContent>
                </v:textbox>
              </v:shape>
            </w:pict>
          </mc:Fallback>
        </mc:AlternateContent>
      </w:r>
      <w:r>
        <w:rPr>
          <w:noProof/>
          <w:lang w:eastAsia="en-US" w:bidi="ar-SA"/>
        </w:rPr>
        <mc:AlternateContent>
          <mc:Choice Requires="wps">
            <w:drawing>
              <wp:anchor distT="0" distB="0" distL="114300" distR="114300" simplePos="0" relativeHeight="251666432" behindDoc="0" locked="0" layoutInCell="1" allowOverlap="1" wp14:anchorId="7FDE3513" wp14:editId="0AA724C0">
                <wp:simplePos x="0" y="0"/>
                <wp:positionH relativeFrom="column">
                  <wp:posOffset>5802630</wp:posOffset>
                </wp:positionH>
                <wp:positionV relativeFrom="paragraph">
                  <wp:posOffset>2127885</wp:posOffset>
                </wp:positionV>
                <wp:extent cx="749300" cy="260350"/>
                <wp:effectExtent l="0" t="0" r="12700" b="2540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0" cy="260350"/>
                        </a:xfrm>
                        <a:prstGeom prst="rect">
                          <a:avLst/>
                        </a:prstGeom>
                        <a:solidFill>
                          <a:srgbClr val="FFFFFF"/>
                        </a:solidFill>
                        <a:ln w="9525">
                          <a:solidFill>
                            <a:srgbClr val="000000"/>
                          </a:solidFill>
                          <a:miter lim="800000"/>
                          <a:headEnd/>
                          <a:tailEnd/>
                        </a:ln>
                      </wps:spPr>
                      <wps:txbx>
                        <w:txbxContent>
                          <w:p w:rsidR="004E0E8F" w:rsidRDefault="004E0E8F" w:rsidP="004E0E8F">
                            <w: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456.9pt;margin-top:167.55pt;width:59pt;height: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">
                <v:textbox>
                  <w:txbxContent>
                    <w:p w:rsidR="004E0E8F" w:rsidRDefault="004E0E8F" w:rsidP="004E0E8F">
                      <w:r>
                        <w:t>Player</w:t>
                      </w:r>
                    </w:p>
                  </w:txbxContent>
                </v:textbox>
              </v:shape>
            </w:pict>
          </mc:Fallback>
        </mc:AlternateContent>
      </w:r>
      <w:r>
        <w:rPr>
          <w:noProof/>
          <w:lang w:eastAsia="en-US" w:bidi="ar-SA"/>
        </w:rPr>
        <mc:AlternateContent>
          <mc:Choice Requires="wps">
            <w:drawing>
              <wp:anchor distT="0" distB="0" distL="114300" distR="114300" simplePos="0" relativeHeight="251670528" behindDoc="0" locked="0" layoutInCell="1" allowOverlap="1" wp14:anchorId="49397D31" wp14:editId="3D84976B">
                <wp:simplePos x="0" y="0"/>
                <wp:positionH relativeFrom="column">
                  <wp:posOffset>-504190</wp:posOffset>
                </wp:positionH>
                <wp:positionV relativeFrom="paragraph">
                  <wp:posOffset>1928495</wp:posOffset>
                </wp:positionV>
                <wp:extent cx="1231900" cy="457200"/>
                <wp:effectExtent l="0" t="0" r="2540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0" cy="457200"/>
                        </a:xfrm>
                        <a:prstGeom prst="rect">
                          <a:avLst/>
                        </a:prstGeom>
                        <a:solidFill>
                          <a:srgbClr val="FFFFFF"/>
                        </a:solidFill>
                        <a:ln w="9525">
                          <a:solidFill>
                            <a:srgbClr val="000000"/>
                          </a:solidFill>
                          <a:miter lim="800000"/>
                          <a:headEnd/>
                          <a:tailEnd/>
                        </a:ln>
                      </wps:spPr>
                      <wps:txbx>
                        <w:txbxContent>
                          <w:p w:rsidR="004E0E8F" w:rsidRDefault="004E0E8F" w:rsidP="004E0E8F">
                            <w:r>
                              <w:t>Stairs to another area</w:t>
                            </w:r>
                          </w:p>
                          <w:p w:rsidR="004E0E8F" w:rsidRDefault="004E0E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39.7pt;margin-top:151.85pt;width:97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">
                <v:textbox>
                  <w:txbxContent>
                    <w:p w:rsidR="004E0E8F" w:rsidRDefault="004E0E8F" w:rsidP="004E0E8F">
                      <w:r>
                        <w:t>Stairs to another area</w:t>
                      </w:r>
                    </w:p>
                    <w:p w:rsidR="004E0E8F" w:rsidRDefault="004E0E8F"/>
                  </w:txbxContent>
                </v:textbox>
              </v:shape>
            </w:pict>
          </mc:Fallback>
        </mc:AlternateContent>
      </w:r>
      <w:r>
        <w:rPr>
          <w:noProof/>
          <w:lang w:eastAsia="en-US" w:bidi="ar-SA"/>
        </w:rPr>
        <mc:AlternateContent>
          <mc:Choice Requires="wps">
            <w:drawing>
              <wp:anchor distT="0" distB="0" distL="114300" distR="114300" simplePos="0" relativeHeight="251668480" behindDoc="0" locked="0" layoutInCell="1" allowOverlap="1" wp14:anchorId="22B1BCD0" wp14:editId="17A54258">
                <wp:simplePos x="0" y="0"/>
                <wp:positionH relativeFrom="column">
                  <wp:posOffset>-60960</wp:posOffset>
                </wp:positionH>
                <wp:positionV relativeFrom="paragraph">
                  <wp:posOffset>1163320</wp:posOffset>
                </wp:positionV>
                <wp:extent cx="647700" cy="260350"/>
                <wp:effectExtent l="0" t="0" r="19050" b="2540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0350"/>
                        </a:xfrm>
                        <a:prstGeom prst="rect">
                          <a:avLst/>
                        </a:prstGeom>
                        <a:solidFill>
                          <a:srgbClr val="FFFFFF"/>
                        </a:solidFill>
                        <a:ln w="9525">
                          <a:solidFill>
                            <a:srgbClr val="000000"/>
                          </a:solidFill>
                          <a:miter lim="800000"/>
                          <a:headEnd/>
                          <a:tailEnd/>
                        </a:ln>
                      </wps:spPr>
                      <wps:txbx>
                        <w:txbxContent>
                          <w:p w:rsidR="004E0E8F" w:rsidRDefault="004E0E8F" w:rsidP="004E0E8F">
                            <w:r>
                              <w:t>Lit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8pt;margin-top:91.6pt;width:51pt;height:2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">
                <v:textbox>
                  <w:txbxContent>
                    <w:p w:rsidR="004E0E8F" w:rsidRDefault="004E0E8F" w:rsidP="004E0E8F">
                      <w:r>
                        <w:t>Lit area</w:t>
                      </w:r>
                    </w:p>
                  </w:txbxContent>
                </v:textbox>
              </v:shape>
            </w:pict>
          </mc:Fallback>
        </mc:AlternateContent>
      </w:r>
      <w:r>
        <w:rPr>
          <w:noProof/>
          <w:lang w:eastAsia="en-US" w:bidi="ar-SA"/>
        </w:rPr>
        <w:drawing>
          <wp:inline distT="0" distB="0" distL="0" distR="0">
            <wp:extent cx="3252354" cy="2899064"/>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ir.png"/>
                    <pic:cNvPicPr/>
                  </pic:nvPicPr>
                  <pic:blipFill>
                    <a:blip r:embed="rId11">
                      <a:extLst>
                        <a:ext uri="{28A0092B-C50C-407E-A947-70E740481C1C}">
                          <a14:useLocalDpi xmlns:a14="http://schemas.microsoft.com/office/drawing/2010/main" val="0"/>
                        </a:ext>
                      </a:extLst>
                    </a:blip>
                    <a:stretch>
                      <a:fillRect/>
                    </a:stretch>
                  </pic:blipFill>
                  <pic:spPr>
                    <a:xfrm>
                      <a:off x="0" y="0"/>
                      <a:ext cx="3254462" cy="2900943"/>
                    </a:xfrm>
                    <a:prstGeom prst="rect">
                      <a:avLst/>
                    </a:prstGeom>
                  </pic:spPr>
                </pic:pic>
              </a:graphicData>
            </a:graphic>
          </wp:inline>
        </w:drawing>
      </w:r>
      <w:r>
        <w:rPr>
          <w:noProof/>
          <w:lang w:eastAsia="en-US" w:bidi="ar-SA"/>
        </w:rPr>
        <w:drawing>
          <wp:inline distT="0" distB="0" distL="0" distR="0">
            <wp:extent cx="3035300" cy="2899063"/>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n.png"/>
                    <pic:cNvPicPr/>
                  </pic:nvPicPr>
                  <pic:blipFill>
                    <a:blip r:embed="rId12">
                      <a:extLst>
                        <a:ext uri="{28A0092B-C50C-407E-A947-70E740481C1C}">
                          <a14:useLocalDpi xmlns:a14="http://schemas.microsoft.com/office/drawing/2010/main" val="0"/>
                        </a:ext>
                      </a:extLst>
                    </a:blip>
                    <a:stretch>
                      <a:fillRect/>
                    </a:stretch>
                  </pic:blipFill>
                  <pic:spPr>
                    <a:xfrm>
                      <a:off x="0" y="0"/>
                      <a:ext cx="3035724" cy="2899468"/>
                    </a:xfrm>
                    <a:prstGeom prst="rect">
                      <a:avLst/>
                    </a:prstGeom>
                  </pic:spPr>
                </pic:pic>
              </a:graphicData>
            </a:graphic>
          </wp:inline>
        </w:drawing>
      </w:r>
    </w:p>
    <w:p w:rsidR="009C5FAF" w:rsidRDefault="00C14CBF" w:rsidP="00C14CBF">
      <w:pPr>
        <w:pStyle w:val="Caption"/>
        <w:jc w:val="center"/>
        <w:rPr>
          <w:noProof/>
        </w:rPr>
      </w:pPr>
      <w:r>
        <w:t xml:space="preserve">Figure </w:t>
      </w:r>
      <w:fldSimple w:instr=" SEQ Figure \* ARABIC ">
        <w:r w:rsidR="00C42FBA">
          <w:rPr>
            <w:noProof/>
          </w:rPr>
          <w:t>3</w:t>
        </w:r>
      </w:fldSimple>
      <w:r>
        <w:t>: In-game</w:t>
      </w:r>
      <w:r>
        <w:rPr>
          <w:noProof/>
        </w:rPr>
        <w:t xml:space="preserve"> concept art. The player, along with a lit area, is next to a monster.</w:t>
      </w:r>
      <w:r w:rsidR="004E0E8F">
        <w:rPr>
          <w:noProof/>
        </w:rPr>
        <w:t xml:space="preserve"> Stairs, displayed toward the bottom, take the player to another level of the dungeon.</w:t>
      </w:r>
      <w:r w:rsidR="003540EE">
        <w:rPr>
          <w:noProof/>
        </w:rPr>
        <w:t xml:space="preserve"> The monster is only an outline because it is not inside the lit area.</w:t>
      </w:r>
    </w:p>
    <w:p w:rsidR="009C5FAF" w:rsidRDefault="009C5FAF" w:rsidP="00C14CBF">
      <w:pPr>
        <w:pStyle w:val="Standard"/>
        <w:spacing w:after="120" w:line="360" w:lineRule="auto"/>
        <w:jc w:val="center"/>
      </w:pPr>
    </w:p>
    <w:p w:rsidR="00642181" w:rsidRDefault="007C0126" w:rsidP="00C14CBF">
      <w:pPr>
        <w:pStyle w:val="Standard"/>
        <w:keepNext/>
        <w:spacing w:after="120" w:line="360" w:lineRule="auto"/>
        <w:jc w:val="center"/>
      </w:pPr>
      <w:r>
        <w:rPr>
          <w:noProof/>
          <w:lang w:eastAsia="en-US" w:bidi="ar-SA"/>
        </w:rPr>
        <mc:AlternateContent>
          <mc:Choice Requires="wps">
            <w:drawing>
              <wp:anchor distT="0" distB="0" distL="114300" distR="114300" simplePos="0" relativeHeight="251674624" behindDoc="0" locked="0" layoutInCell="1" allowOverlap="1" wp14:anchorId="77B05C16" wp14:editId="43C9B067">
                <wp:simplePos x="0" y="0"/>
                <wp:positionH relativeFrom="column">
                  <wp:posOffset>1160665</wp:posOffset>
                </wp:positionH>
                <wp:positionV relativeFrom="paragraph">
                  <wp:posOffset>3031432</wp:posOffset>
                </wp:positionV>
                <wp:extent cx="3948026" cy="1569028"/>
                <wp:effectExtent l="19050" t="0" r="14605" b="69850"/>
                <wp:wrapNone/>
                <wp:docPr id="17" name="Straight Arrow Connector 17"/>
                <wp:cNvGraphicFramePr/>
                <a:graphic xmlns:a="http://schemas.openxmlformats.org/drawingml/2006/main">
                  <a:graphicData uri="http://schemas.microsoft.com/office/word/2010/wordprocessingShape">
                    <wps:wsp>
                      <wps:cNvCnPr/>
                      <wps:spPr>
                        <a:xfrm flipH="1">
                          <a:off x="0" y="0"/>
                          <a:ext cx="3948026" cy="156902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91.4pt;margin-top:238.7pt;width:310.85pt;height:123.5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" strokecolor="#4579b8 [3044]">
                <v:stroke endarrow="open"/>
              </v:shape>
            </w:pict>
          </mc:Fallback>
        </mc:AlternateContent>
      </w:r>
      <w:r>
        <w:rPr>
          <w:noProof/>
          <w:lang w:eastAsia="en-US" w:bidi="ar-SA"/>
        </w:rPr>
        <mc:AlternateContent>
          <mc:Choice Requires="wps">
            <w:drawing>
              <wp:anchor distT="0" distB="0" distL="114300" distR="114300" simplePos="0" relativeHeight="251671552" behindDoc="0" locked="0" layoutInCell="1" allowOverlap="1" wp14:anchorId="45A238FB" wp14:editId="7B70D503">
                <wp:simplePos x="0" y="0"/>
                <wp:positionH relativeFrom="column">
                  <wp:posOffset>4506537</wp:posOffset>
                </wp:positionH>
                <wp:positionV relativeFrom="paragraph">
                  <wp:posOffset>1900729</wp:posOffset>
                </wp:positionV>
                <wp:extent cx="1101264" cy="153958"/>
                <wp:effectExtent l="38100" t="0" r="22860" b="93980"/>
                <wp:wrapNone/>
                <wp:docPr id="14" name="Straight Arrow Connector 14"/>
                <wp:cNvGraphicFramePr/>
                <a:graphic xmlns:a="http://schemas.openxmlformats.org/drawingml/2006/main">
                  <a:graphicData uri="http://schemas.microsoft.com/office/word/2010/wordprocessingShape">
                    <wps:wsp>
                      <wps:cNvCnPr/>
                      <wps:spPr>
                        <a:xfrm flipH="1">
                          <a:off x="0" y="0"/>
                          <a:ext cx="1101264" cy="1539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354.85pt;margin-top:149.65pt;width:86.7pt;height:12.1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" strokecolor="#4579b8 [3044]">
                <v:stroke endarrow="open"/>
              </v:shape>
            </w:pict>
          </mc:Fallback>
        </mc:AlternateContent>
      </w:r>
      <w:r>
        <w:rPr>
          <w:noProof/>
          <w:lang w:eastAsia="en-US" w:bidi="ar-SA"/>
        </w:rPr>
        <mc:AlternateContent>
          <mc:Choice Requires="wps">
            <w:drawing>
              <wp:anchor distT="0" distB="0" distL="114300" distR="114300" simplePos="0" relativeHeight="251680768" behindDoc="0" locked="0" layoutInCell="1" allowOverlap="1" wp14:anchorId="32A8E082" wp14:editId="13B99DFE">
                <wp:simplePos x="0" y="0"/>
                <wp:positionH relativeFrom="column">
                  <wp:posOffset>5604510</wp:posOffset>
                </wp:positionH>
                <wp:positionV relativeFrom="paragraph">
                  <wp:posOffset>1758950</wp:posOffset>
                </wp:positionV>
                <wp:extent cx="774700" cy="292100"/>
                <wp:effectExtent l="0" t="0" r="25400" b="1270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292100"/>
                        </a:xfrm>
                        <a:prstGeom prst="rect">
                          <a:avLst/>
                        </a:prstGeom>
                        <a:solidFill>
                          <a:srgbClr val="FFFFFF"/>
                        </a:solidFill>
                        <a:ln w="9525">
                          <a:solidFill>
                            <a:srgbClr val="000000"/>
                          </a:solidFill>
                          <a:miter lim="800000"/>
                          <a:headEnd/>
                          <a:tailEnd/>
                        </a:ln>
                      </wps:spPr>
                      <wps:txbx>
                        <w:txbxContent>
                          <w:p w:rsidR="003540EE" w:rsidRDefault="003540EE">
                            <w:r>
                              <w:t>Player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441.3pt;margin-top:138.5pt;width:61pt;height:2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">
                <v:textbox>
                  <w:txbxContent>
                    <w:p w:rsidR="003540EE" w:rsidRDefault="003540EE">
                      <w:r>
                        <w:t>Player</w:t>
                      </w:r>
                    </w:p>
                  </w:txbxContent>
                </v:textbox>
              </v:shape>
            </w:pict>
          </mc:Fallback>
        </mc:AlternateContent>
      </w:r>
      <w:r>
        <w:rPr>
          <w:noProof/>
          <w:lang w:eastAsia="en-US" w:bidi="ar-SA"/>
        </w:rPr>
        <mc:AlternateContent>
          <mc:Choice Requires="wps">
            <w:drawing>
              <wp:anchor distT="0" distB="0" distL="114300" distR="114300" simplePos="0" relativeHeight="251673600" behindDoc="0" locked="0" layoutInCell="1" allowOverlap="1" wp14:anchorId="52EEC6AE" wp14:editId="2D48DDE6">
                <wp:simplePos x="0" y="0"/>
                <wp:positionH relativeFrom="column">
                  <wp:posOffset>1700992</wp:posOffset>
                </wp:positionH>
                <wp:positionV relativeFrom="paragraph">
                  <wp:posOffset>709469</wp:posOffset>
                </wp:positionV>
                <wp:extent cx="2586932" cy="700981"/>
                <wp:effectExtent l="0" t="0" r="61595" b="80645"/>
                <wp:wrapNone/>
                <wp:docPr id="16" name="Straight Arrow Connector 16"/>
                <wp:cNvGraphicFramePr/>
                <a:graphic xmlns:a="http://schemas.openxmlformats.org/drawingml/2006/main">
                  <a:graphicData uri="http://schemas.microsoft.com/office/word/2010/wordprocessingShape">
                    <wps:wsp>
                      <wps:cNvCnPr/>
                      <wps:spPr>
                        <a:xfrm>
                          <a:off x="0" y="0"/>
                          <a:ext cx="2586932" cy="7009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133.95pt;margin-top:55.85pt;width:203.7pt;height:55.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" strokecolor="#4579b8 [3044]">
                <v:stroke endarrow="open"/>
              </v:shape>
            </w:pict>
          </mc:Fallback>
        </mc:AlternateContent>
      </w:r>
      <w:r>
        <w:rPr>
          <w:noProof/>
          <w:lang w:eastAsia="en-US" w:bidi="ar-SA"/>
        </w:rPr>
        <mc:AlternateContent>
          <mc:Choice Requires="wps">
            <w:drawing>
              <wp:anchor distT="0" distB="0" distL="114300" distR="114300" simplePos="0" relativeHeight="251676672" behindDoc="0" locked="0" layoutInCell="1" allowOverlap="1" wp14:anchorId="5F758E7B" wp14:editId="3BE7DAED">
                <wp:simplePos x="0" y="0"/>
                <wp:positionH relativeFrom="column">
                  <wp:posOffset>-612140</wp:posOffset>
                </wp:positionH>
                <wp:positionV relativeFrom="paragraph">
                  <wp:posOffset>433705</wp:posOffset>
                </wp:positionV>
                <wp:extent cx="2317750" cy="508000"/>
                <wp:effectExtent l="0" t="0" r="25400" b="2540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508000"/>
                        </a:xfrm>
                        <a:prstGeom prst="rect">
                          <a:avLst/>
                        </a:prstGeom>
                        <a:solidFill>
                          <a:srgbClr val="FFFFFF"/>
                        </a:solidFill>
                        <a:ln w="9525">
                          <a:solidFill>
                            <a:srgbClr val="000000"/>
                          </a:solidFill>
                          <a:miter lim="800000"/>
                          <a:headEnd/>
                          <a:tailEnd/>
                        </a:ln>
                      </wps:spPr>
                      <wps:txbx>
                        <w:txbxContent>
                          <w:p w:rsidR="003540EE" w:rsidRDefault="003540EE">
                            <w:r>
                              <w:t>Obscured walls (out of sight, but previously discovered)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48.2pt;margin-top:34.15pt;width:182.5pt;height:4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">
                <v:textbox>
                  <w:txbxContent>
                    <w:p w:rsidR="003540EE" w:rsidRDefault="003540EE">
                      <w:r>
                        <w:t>Obscured walls (out of sight, but previously discovered)</w:t>
                      </w:r>
                    </w:p>
                  </w:txbxContent>
                </v:textbox>
              </v:shape>
            </w:pict>
          </mc:Fallback>
        </mc:AlternateContent>
      </w:r>
      <w:r>
        <w:rPr>
          <w:noProof/>
          <w:lang w:eastAsia="en-US" w:bidi="ar-SA"/>
        </w:rPr>
        <mc:AlternateContent>
          <mc:Choice Requires="wps">
            <w:drawing>
              <wp:anchor distT="0" distB="0" distL="114300" distR="114300" simplePos="0" relativeHeight="251672576" behindDoc="0" locked="0" layoutInCell="1" allowOverlap="1" wp14:anchorId="48C6928F" wp14:editId="04F15756">
                <wp:simplePos x="0" y="0"/>
                <wp:positionH relativeFrom="column">
                  <wp:posOffset>640715</wp:posOffset>
                </wp:positionH>
                <wp:positionV relativeFrom="paragraph">
                  <wp:posOffset>2186305</wp:posOffset>
                </wp:positionV>
                <wp:extent cx="3646805" cy="574675"/>
                <wp:effectExtent l="0" t="0" r="67945" b="92075"/>
                <wp:wrapNone/>
                <wp:docPr id="15" name="Straight Arrow Connector 15"/>
                <wp:cNvGraphicFramePr/>
                <a:graphic xmlns:a="http://schemas.openxmlformats.org/drawingml/2006/main">
                  <a:graphicData uri="http://schemas.microsoft.com/office/word/2010/wordprocessingShape">
                    <wps:wsp>
                      <wps:cNvCnPr/>
                      <wps:spPr>
                        <a:xfrm>
                          <a:off x="0" y="0"/>
                          <a:ext cx="3646805" cy="574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50.45pt;margin-top:172.15pt;width:287.15pt;height:4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" strokecolor="#4579b8 [3044]">
                <v:stroke endarrow="open"/>
              </v:shape>
            </w:pict>
          </mc:Fallback>
        </mc:AlternateContent>
      </w:r>
      <w:r w:rsidR="003540EE">
        <w:rPr>
          <w:noProof/>
          <w:lang w:eastAsia="en-US" w:bidi="ar-SA"/>
        </w:rPr>
        <mc:AlternateContent>
          <mc:Choice Requires="wps">
            <w:drawing>
              <wp:anchor distT="0" distB="0" distL="114300" distR="114300" simplePos="0" relativeHeight="251682816" behindDoc="0" locked="0" layoutInCell="1" allowOverlap="1" wp14:anchorId="39B03A7C" wp14:editId="38C08263">
                <wp:simplePos x="0" y="0"/>
                <wp:positionH relativeFrom="column">
                  <wp:posOffset>5109210</wp:posOffset>
                </wp:positionH>
                <wp:positionV relativeFrom="paragraph">
                  <wp:posOffset>2668905</wp:posOffset>
                </wp:positionV>
                <wp:extent cx="1581150" cy="673100"/>
                <wp:effectExtent l="0" t="0" r="19050" b="1270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673100"/>
                        </a:xfrm>
                        <a:prstGeom prst="rect">
                          <a:avLst/>
                        </a:prstGeom>
                        <a:solidFill>
                          <a:srgbClr val="FFFFFF"/>
                        </a:solidFill>
                        <a:ln w="9525">
                          <a:solidFill>
                            <a:srgbClr val="000000"/>
                          </a:solidFill>
                          <a:miter lim="800000"/>
                          <a:headEnd/>
                          <a:tailEnd/>
                        </a:ln>
                      </wps:spPr>
                      <wps:txbx>
                        <w:txbxContent>
                          <w:p w:rsidR="003540EE" w:rsidRDefault="003540EE">
                            <w:r>
                              <w:t>HUD, from right to left: humanity, health,</w:t>
                            </w:r>
                            <w:r w:rsidR="00A42137">
                              <w:t xml:space="preserve"> and</w:t>
                            </w:r>
                            <w:r>
                              <w:t xml:space="preserve"> lighter fuel.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402.3pt;margin-top:210.15pt;width:124.5pt;height:5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">
                <v:textbox>
                  <w:txbxContent>
                    <w:p w:rsidR="003540EE" w:rsidRDefault="003540EE">
                      <w:r>
                        <w:t>HUD, from right to left: humanity, health,</w:t>
                      </w:r>
                      <w:r w:rsidR="00A42137">
                        <w:t xml:space="preserve"> and</w:t>
                      </w:r>
                      <w:r>
                        <w:t xml:space="preserve"> lighter fuel.</w:t>
                      </w:r>
                    </w:p>
                  </w:txbxContent>
                </v:textbox>
              </v:shape>
            </w:pict>
          </mc:Fallback>
        </mc:AlternateContent>
      </w:r>
      <w:r w:rsidR="003540EE">
        <w:rPr>
          <w:noProof/>
          <w:lang w:eastAsia="en-US" w:bidi="ar-SA"/>
        </w:rPr>
        <mc:AlternateContent>
          <mc:Choice Requires="wps">
            <w:drawing>
              <wp:anchor distT="0" distB="0" distL="114300" distR="114300" simplePos="0" relativeHeight="251678720" behindDoc="0" locked="0" layoutInCell="1" allowOverlap="1" wp14:anchorId="4C56D38D" wp14:editId="39FE9BEB">
                <wp:simplePos x="0" y="0"/>
                <wp:positionH relativeFrom="column">
                  <wp:posOffset>635</wp:posOffset>
                </wp:positionH>
                <wp:positionV relativeFrom="paragraph">
                  <wp:posOffset>2057400</wp:posOffset>
                </wp:positionV>
                <wp:extent cx="641350" cy="260350"/>
                <wp:effectExtent l="0" t="0" r="25400" b="2540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0" cy="260350"/>
                        </a:xfrm>
                        <a:prstGeom prst="rect">
                          <a:avLst/>
                        </a:prstGeom>
                        <a:solidFill>
                          <a:srgbClr val="FFFFFF"/>
                        </a:solidFill>
                        <a:ln w="9525">
                          <a:solidFill>
                            <a:srgbClr val="000000"/>
                          </a:solidFill>
                          <a:miter lim="800000"/>
                          <a:headEnd/>
                          <a:tailEnd/>
                        </a:ln>
                      </wps:spPr>
                      <wps:txbx>
                        <w:txbxContent>
                          <w:p w:rsidR="003540EE" w:rsidRDefault="003540EE">
                            <w:r>
                              <w:t>Lit area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05pt;margin-top:162pt;width:50.5pt;height:2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Mh8IwIAAEs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">
                <v:textbox>
                  <w:txbxContent>
                    <w:p w:rsidR="003540EE" w:rsidRDefault="003540EE">
                      <w:r>
                        <w:t>Lit area</w:t>
                      </w:r>
                    </w:p>
                  </w:txbxContent>
                </v:textbox>
              </v:shape>
            </w:pict>
          </mc:Fallback>
        </mc:AlternateContent>
      </w:r>
      <w:r>
        <w:rPr>
          <w:noProof/>
          <w:lang w:eastAsia="en-US" w:bidi="ar-SA"/>
        </w:rPr>
        <w:drawing>
          <wp:inline distT="0" distB="0" distL="0" distR="0">
            <wp:extent cx="5325219" cy="5077534"/>
            <wp:effectExtent l="0" t="0" r="8890" b="8890"/>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tarea.png"/>
                    <pic:cNvPicPr/>
                  </pic:nvPicPr>
                  <pic:blipFill>
                    <a:blip r:embed="rId13">
                      <a:extLst>
                        <a:ext uri="{28A0092B-C50C-407E-A947-70E740481C1C}">
                          <a14:useLocalDpi xmlns:a14="http://schemas.microsoft.com/office/drawing/2010/main" val="0"/>
                        </a:ext>
                      </a:extLst>
                    </a:blip>
                    <a:stretch>
                      <a:fillRect/>
                    </a:stretch>
                  </pic:blipFill>
                  <pic:spPr>
                    <a:xfrm>
                      <a:off x="0" y="0"/>
                      <a:ext cx="5325219" cy="5077534"/>
                    </a:xfrm>
                    <a:prstGeom prst="rect">
                      <a:avLst/>
                    </a:prstGeom>
                  </pic:spPr>
                </pic:pic>
              </a:graphicData>
            </a:graphic>
          </wp:inline>
        </w:drawing>
      </w:r>
    </w:p>
    <w:p w:rsidR="00C14CBF" w:rsidRDefault="00C14CBF" w:rsidP="00C14CBF">
      <w:pPr>
        <w:pStyle w:val="Caption"/>
        <w:jc w:val="center"/>
      </w:pPr>
      <w:r>
        <w:t xml:space="preserve">Figure </w:t>
      </w:r>
      <w:fldSimple w:instr=" SEQ Figure \* ARABIC ">
        <w:r w:rsidR="00C42FBA">
          <w:rPr>
            <w:noProof/>
          </w:rPr>
          <w:t>4</w:t>
        </w:r>
      </w:fldSimple>
      <w:r>
        <w:t>: Another (updated) in-game screenshot, this one showing the HUD (heads up display) containing the player’s health, transformation state, and lighter fuel.</w:t>
      </w:r>
    </w:p>
    <w:p w:rsidR="004F5DBA" w:rsidRDefault="004F5DBA" w:rsidP="00C14CBF">
      <w:pPr>
        <w:pStyle w:val="Caption"/>
        <w:jc w:val="center"/>
      </w:pPr>
    </w:p>
    <w:p w:rsidR="004F5DBA" w:rsidRDefault="007C0126" w:rsidP="004F5DBA">
      <w:pPr>
        <w:pStyle w:val="Caption"/>
        <w:keepNext/>
        <w:jc w:val="center"/>
      </w:pPr>
      <w:r>
        <w:rPr>
          <w:noProof/>
          <w:lang w:eastAsia="en-US" w:bidi="ar-SA"/>
        </w:rPr>
        <w:lastRenderedPageBreak/>
        <mc:AlternateContent>
          <mc:Choice Requires="wps">
            <w:drawing>
              <wp:anchor distT="0" distB="0" distL="114300" distR="114300" simplePos="0" relativeHeight="251689984" behindDoc="0" locked="0" layoutInCell="1" allowOverlap="1" wp14:anchorId="19381FA1" wp14:editId="192226DA">
                <wp:simplePos x="0" y="0"/>
                <wp:positionH relativeFrom="column">
                  <wp:posOffset>287828</wp:posOffset>
                </wp:positionH>
                <wp:positionV relativeFrom="paragraph">
                  <wp:posOffset>2345228</wp:posOffset>
                </wp:positionV>
                <wp:extent cx="218209" cy="1153391"/>
                <wp:effectExtent l="0" t="0" r="86995" b="46990"/>
                <wp:wrapNone/>
                <wp:docPr id="26" name="Straight Arrow Connector 26"/>
                <wp:cNvGraphicFramePr/>
                <a:graphic xmlns:a="http://schemas.openxmlformats.org/drawingml/2006/main">
                  <a:graphicData uri="http://schemas.microsoft.com/office/word/2010/wordprocessingShape">
                    <wps:wsp>
                      <wps:cNvCnPr/>
                      <wps:spPr>
                        <a:xfrm>
                          <a:off x="0" y="0"/>
                          <a:ext cx="218209" cy="115339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22.65pt;margin-top:184.65pt;width:17.2pt;height:90.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" strokecolor="#4579b8 [3044]">
                <v:stroke endarrow="open"/>
              </v:shape>
            </w:pict>
          </mc:Fallback>
        </mc:AlternateContent>
      </w:r>
      <w:r w:rsidR="001B7DA8">
        <w:rPr>
          <w:noProof/>
          <w:lang w:eastAsia="en-US" w:bidi="ar-SA"/>
        </w:rPr>
        <mc:AlternateContent>
          <mc:Choice Requires="wps">
            <w:drawing>
              <wp:anchor distT="0" distB="0" distL="114300" distR="114300" simplePos="0" relativeHeight="251692032" behindDoc="0" locked="0" layoutInCell="1" allowOverlap="1" wp14:anchorId="43912941" wp14:editId="32E86A05">
                <wp:simplePos x="0" y="0"/>
                <wp:positionH relativeFrom="column">
                  <wp:posOffset>-448194</wp:posOffset>
                </wp:positionH>
                <wp:positionV relativeFrom="paragraph">
                  <wp:posOffset>1878792</wp:posOffset>
                </wp:positionV>
                <wp:extent cx="1206500" cy="469900"/>
                <wp:effectExtent l="0" t="0" r="12700" b="2540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0" cy="469900"/>
                        </a:xfrm>
                        <a:prstGeom prst="rect">
                          <a:avLst/>
                        </a:prstGeom>
                        <a:solidFill>
                          <a:srgbClr val="FFFFFF"/>
                        </a:solidFill>
                        <a:ln w="9525">
                          <a:solidFill>
                            <a:srgbClr val="000000"/>
                          </a:solidFill>
                          <a:miter lim="800000"/>
                          <a:headEnd/>
                          <a:tailEnd/>
                        </a:ln>
                      </wps:spPr>
                      <wps:txbx>
                        <w:txbxContent>
                          <w:p w:rsidR="001B7DA8" w:rsidRDefault="001B7DA8">
                            <w:r>
                              <w:t>Key, picked up from the maze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35.3pt;margin-top:147.95pt;width:95pt;height:3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">
                <v:textbox>
                  <w:txbxContent>
                    <w:p w:rsidR="001B7DA8" w:rsidRDefault="001B7DA8">
                      <w:r>
                        <w:t>Key, picked up from the maze</w:t>
                      </w:r>
                    </w:p>
                  </w:txbxContent>
                </v:textbox>
              </v:shape>
            </w:pict>
          </mc:Fallback>
        </mc:AlternateContent>
      </w:r>
      <w:r>
        <w:rPr>
          <w:noProof/>
          <w:lang w:eastAsia="en-US" w:bidi="ar-SA"/>
        </w:rPr>
        <w:drawing>
          <wp:inline distT="0" distB="0" distL="0" distR="0" wp14:anchorId="6C93564B" wp14:editId="6B625B14">
            <wp:extent cx="6332220" cy="4112260"/>
            <wp:effectExtent l="0" t="0" r="0" b="254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y.png"/>
                    <pic:cNvPicPr/>
                  </pic:nvPicPr>
                  <pic:blipFill>
                    <a:blip r:embed="rId14">
                      <a:extLst>
                        <a:ext uri="{28A0092B-C50C-407E-A947-70E740481C1C}">
                          <a14:useLocalDpi xmlns:a14="http://schemas.microsoft.com/office/drawing/2010/main" val="0"/>
                        </a:ext>
                      </a:extLst>
                    </a:blip>
                    <a:stretch>
                      <a:fillRect/>
                    </a:stretch>
                  </pic:blipFill>
                  <pic:spPr>
                    <a:xfrm>
                      <a:off x="0" y="0"/>
                      <a:ext cx="6332220" cy="4112260"/>
                    </a:xfrm>
                    <a:prstGeom prst="rect">
                      <a:avLst/>
                    </a:prstGeom>
                  </pic:spPr>
                </pic:pic>
              </a:graphicData>
            </a:graphic>
          </wp:inline>
        </w:drawing>
      </w:r>
    </w:p>
    <w:p w:rsidR="004F5DBA" w:rsidRDefault="004F5DBA" w:rsidP="004F5DBA">
      <w:pPr>
        <w:pStyle w:val="Caption"/>
        <w:jc w:val="center"/>
      </w:pPr>
      <w:r>
        <w:t xml:space="preserve">Figure </w:t>
      </w:r>
      <w:fldSimple w:instr=" SEQ Figure \* ARABIC ">
        <w:r w:rsidR="00C42FBA">
          <w:rPr>
            <w:noProof/>
          </w:rPr>
          <w:t>5</w:t>
        </w:r>
      </w:fldSimple>
      <w:r>
        <w:t>: Another (updated) in-game screenshot, showing the HUD where the player has a key in his inventory and is close to being a full demon</w:t>
      </w:r>
      <w:r w:rsidR="001B7DA8">
        <w:t>; note the changed humanity bar.</w:t>
      </w:r>
    </w:p>
    <w:p w:rsidR="0012644F" w:rsidRDefault="00C873F7" w:rsidP="0012644F">
      <w:pPr>
        <w:keepNext/>
        <w:jc w:val="center"/>
      </w:pPr>
      <w:r>
        <w:rPr>
          <w:noProof/>
          <w:lang w:eastAsia="en-US" w:bidi="ar-SA"/>
        </w:rPr>
        <w:lastRenderedPageBreak/>
        <w:drawing>
          <wp:inline distT="0" distB="0" distL="0" distR="0">
            <wp:extent cx="6332220" cy="45745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over.png"/>
                    <pic:cNvPicPr/>
                  </pic:nvPicPr>
                  <pic:blipFill>
                    <a:blip r:embed="rId15">
                      <a:extLst>
                        <a:ext uri="{28A0092B-C50C-407E-A947-70E740481C1C}">
                          <a14:useLocalDpi xmlns:a14="http://schemas.microsoft.com/office/drawing/2010/main" val="0"/>
                        </a:ext>
                      </a:extLst>
                    </a:blip>
                    <a:stretch>
                      <a:fillRect/>
                    </a:stretch>
                  </pic:blipFill>
                  <pic:spPr>
                    <a:xfrm>
                      <a:off x="0" y="0"/>
                      <a:ext cx="6332220" cy="4574540"/>
                    </a:xfrm>
                    <a:prstGeom prst="rect">
                      <a:avLst/>
                    </a:prstGeom>
                  </pic:spPr>
                </pic:pic>
              </a:graphicData>
            </a:graphic>
          </wp:inline>
        </w:drawing>
      </w:r>
    </w:p>
    <w:p w:rsidR="0012644F" w:rsidRDefault="0012644F" w:rsidP="0012644F">
      <w:pPr>
        <w:pStyle w:val="Caption"/>
        <w:jc w:val="center"/>
      </w:pPr>
      <w:r>
        <w:t xml:space="preserve">Figure </w:t>
      </w:r>
      <w:fldSimple w:instr=" SEQ Figure \* ARABIC ">
        <w:r w:rsidR="00C42FBA">
          <w:rPr>
            <w:noProof/>
          </w:rPr>
          <w:t>6</w:t>
        </w:r>
      </w:fldSimple>
      <w:r>
        <w:t>: If the player loses all his/her health, the game ends and this screen is displayed.</w:t>
      </w:r>
    </w:p>
    <w:p w:rsidR="00642181" w:rsidRDefault="00642181" w:rsidP="00C14CBF">
      <w:pPr>
        <w:jc w:val="center"/>
      </w:pPr>
      <w:r>
        <w:br w:type="page"/>
      </w:r>
    </w:p>
    <w:p w:rsidR="008536DC" w:rsidRDefault="00F83EC6" w:rsidP="008536DC">
      <w:pPr>
        <w:pStyle w:val="Heading2"/>
      </w:pPr>
      <w:bookmarkStart w:id="8" w:name="_Toc352243255"/>
      <w:r>
        <w:lastRenderedPageBreak/>
        <w:t>4</w:t>
      </w:r>
      <w:r w:rsidR="008536DC">
        <w:t xml:space="preserve"> Diagrams</w:t>
      </w:r>
      <w:bookmarkEnd w:id="8"/>
    </w:p>
    <w:p w:rsidR="008536DC" w:rsidRDefault="00F83EC6" w:rsidP="008536DC">
      <w:pPr>
        <w:pStyle w:val="Heading3"/>
      </w:pPr>
      <w:bookmarkStart w:id="9" w:name="_Toc352243256"/>
      <w:r>
        <w:t>4</w:t>
      </w:r>
      <w:r w:rsidR="008536DC">
        <w:t>.1 Decomposition</w:t>
      </w:r>
      <w:bookmarkEnd w:id="9"/>
    </w:p>
    <w:p w:rsidR="008536DC" w:rsidRDefault="008536DC" w:rsidP="008536DC">
      <w:r>
        <w:t>This diagram shows how the game is decomposed into two modules; the frontend and the backend.</w:t>
      </w:r>
    </w:p>
    <w:p w:rsidR="00C42FBA" w:rsidRDefault="0020529C" w:rsidP="00C42FBA">
      <w:pPr>
        <w:pStyle w:val="Caption"/>
        <w:jc w:val="center"/>
      </w:pPr>
      <w:r>
        <w:rPr>
          <w:noProof/>
          <w:lang w:eastAsia="en-US" w:bidi="ar-SA"/>
        </w:rPr>
        <w:drawing>
          <wp:inline distT="0" distB="0" distL="0" distR="0">
            <wp:extent cx="6332220" cy="38766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mp.jpg"/>
                    <pic:cNvPicPr/>
                  </pic:nvPicPr>
                  <pic:blipFill>
                    <a:blip r:embed="rId16">
                      <a:extLst>
                        <a:ext uri="{28A0092B-C50C-407E-A947-70E740481C1C}">
                          <a14:useLocalDpi xmlns:a14="http://schemas.microsoft.com/office/drawing/2010/main" val="0"/>
                        </a:ext>
                      </a:extLst>
                    </a:blip>
                    <a:stretch>
                      <a:fillRect/>
                    </a:stretch>
                  </pic:blipFill>
                  <pic:spPr>
                    <a:xfrm>
                      <a:off x="0" y="0"/>
                      <a:ext cx="6332220" cy="3876675"/>
                    </a:xfrm>
                    <a:prstGeom prst="rect">
                      <a:avLst/>
                    </a:prstGeom>
                  </pic:spPr>
                </pic:pic>
              </a:graphicData>
            </a:graphic>
          </wp:inline>
        </w:drawing>
      </w:r>
      <w:r w:rsidR="00C42FBA">
        <w:t xml:space="preserve">Figure </w:t>
      </w:r>
      <w:fldSimple w:instr=" SEQ Figure \* ARABIC ">
        <w:r w:rsidR="00C42FBA">
          <w:rPr>
            <w:noProof/>
          </w:rPr>
          <w:t>7</w:t>
        </w:r>
      </w:fldSimple>
      <w:r w:rsidR="00C42FBA">
        <w:t>: Decomposition diagram showing, at a high level, how the front and back ends communicate.</w:t>
      </w:r>
    </w:p>
    <w:p w:rsidR="008536DC" w:rsidRPr="008536DC" w:rsidRDefault="008536DC" w:rsidP="00C42FBA">
      <w:pPr>
        <w:keepNext/>
      </w:pPr>
    </w:p>
    <w:p w:rsidR="008536DC" w:rsidRDefault="008536DC">
      <w:pPr>
        <w:rPr>
          <w:rFonts w:asciiTheme="majorHAnsi" w:eastAsiaTheme="majorEastAsia" w:hAnsiTheme="majorHAnsi" w:cstheme="majorBidi"/>
          <w:b/>
          <w:bCs/>
        </w:rPr>
      </w:pPr>
      <w:r>
        <w:br w:type="page"/>
      </w:r>
    </w:p>
    <w:p w:rsidR="008536DC" w:rsidRDefault="00F83EC6" w:rsidP="008536DC">
      <w:pPr>
        <w:pStyle w:val="Heading3"/>
      </w:pPr>
      <w:bookmarkStart w:id="10" w:name="_Toc352243257"/>
      <w:r>
        <w:lastRenderedPageBreak/>
        <w:t>4</w:t>
      </w:r>
      <w:r w:rsidR="008536DC">
        <w:t>.2 UML Diagram</w:t>
      </w:r>
      <w:r w:rsidR="0016426A">
        <w:t>s</w:t>
      </w:r>
      <w:bookmarkEnd w:id="10"/>
    </w:p>
    <w:p w:rsidR="003951EE" w:rsidRDefault="004F6CB1" w:rsidP="008536DC">
      <w:r>
        <w:t>These</w:t>
      </w:r>
      <w:r w:rsidR="008536DC">
        <w:t xml:space="preserve"> UML diagram</w:t>
      </w:r>
      <w:r w:rsidR="00593EC7">
        <w:t>s show</w:t>
      </w:r>
      <w:r w:rsidR="008536DC">
        <w:t xml:space="preserve"> the relationships between the objects within the game, as well as how they are d</w:t>
      </w:r>
      <w:r w:rsidR="008536DC">
        <w:t>e</w:t>
      </w:r>
      <w:r w:rsidR="008536DC">
        <w:t>fined.</w:t>
      </w:r>
      <w:r w:rsidR="00FB1356">
        <w:t xml:space="preserve"> </w:t>
      </w:r>
    </w:p>
    <w:p w:rsidR="00E5510F" w:rsidRDefault="00F83EC6" w:rsidP="0016426A">
      <w:pPr>
        <w:pStyle w:val="Heading4"/>
      </w:pPr>
      <w:r>
        <w:t>4</w:t>
      </w:r>
      <w:r w:rsidR="00EC059A">
        <w:t>.2.1 Back-</w:t>
      </w:r>
      <w:r w:rsidR="003951EE">
        <w:t>End</w:t>
      </w:r>
    </w:p>
    <w:p w:rsidR="00E5510F" w:rsidRDefault="00E5510F" w:rsidP="00E5510F">
      <w:r>
        <w:t>Note that t</w:t>
      </w:r>
      <w:r w:rsidRPr="00E5510F">
        <w:t>he</w:t>
      </w:r>
      <w:r>
        <w:t xml:space="preserve"> elements of the back-end are not strictly computational elements; they have sprites/textures and can draw themselves. This decision was made so as not to make certain information redundant, such as pos</w:t>
      </w:r>
      <w:r>
        <w:t>i</w:t>
      </w:r>
      <w:r>
        <w:t>tion (which is held in the sprite class).</w:t>
      </w:r>
    </w:p>
    <w:p w:rsidR="00EC059A" w:rsidRDefault="00AB7EC0" w:rsidP="00E5510F">
      <w:r>
        <w:object w:dxaOrig="11281" w:dyaOrig="10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483.75pt" o:ole="">
            <v:imagedata r:id="rId17" o:title=""/>
          </v:shape>
          <o:OLEObject Type="Embed" ProgID="Visio.Drawing.11" ShapeID="_x0000_i1025" DrawAspect="Content" ObjectID="_1428985055" r:id="rId18"/>
        </w:object>
      </w:r>
    </w:p>
    <w:p w:rsidR="00EC059A" w:rsidRDefault="00EC059A">
      <w:r>
        <w:br w:type="page"/>
      </w:r>
    </w:p>
    <w:p w:rsidR="00EC059A" w:rsidRDefault="00F83EC6" w:rsidP="00EC059A">
      <w:pPr>
        <w:pStyle w:val="Heading4"/>
      </w:pPr>
      <w:r>
        <w:lastRenderedPageBreak/>
        <w:t>4</w:t>
      </w:r>
      <w:r w:rsidR="00EC059A">
        <w:t>.2.2 Front-End</w:t>
      </w:r>
    </w:p>
    <w:p w:rsidR="008536DC" w:rsidRDefault="00EC059A" w:rsidP="00EC059A">
      <w:pPr>
        <w:rPr>
          <w:rFonts w:eastAsiaTheme="majorEastAsia"/>
        </w:rPr>
      </w:pPr>
      <w:r>
        <w:object w:dxaOrig="9684" w:dyaOrig="10356">
          <v:shape id="_x0000_i1026" type="#_x0000_t75" style="width:484.5pt;height:517.5pt" o:ole="">
            <v:imagedata r:id="rId19" o:title=""/>
          </v:shape>
          <o:OLEObject Type="Embed" ProgID="Visio.Drawing.11" ShapeID="_x0000_i1026" DrawAspect="Content" ObjectID="_1428985056" r:id="rId20"/>
        </w:object>
      </w:r>
      <w:r w:rsidR="008536DC">
        <w:br w:type="page"/>
      </w:r>
    </w:p>
    <w:p w:rsidR="0012644F" w:rsidRDefault="00F83EC6" w:rsidP="0012644F">
      <w:pPr>
        <w:pStyle w:val="Heading3"/>
      </w:pPr>
      <w:bookmarkStart w:id="11" w:name="_Toc352243258"/>
      <w:r>
        <w:lastRenderedPageBreak/>
        <w:t>4</w:t>
      </w:r>
      <w:r w:rsidR="0012644F">
        <w:t>.3 State Diagram</w:t>
      </w:r>
      <w:bookmarkEnd w:id="11"/>
    </w:p>
    <w:p w:rsidR="0012644F" w:rsidRDefault="0012644F" w:rsidP="009C5FAF">
      <w:pPr>
        <w:pStyle w:val="Standard"/>
        <w:keepNext/>
        <w:spacing w:after="120" w:line="360" w:lineRule="auto"/>
      </w:pPr>
      <w:r>
        <w:t>This state diagram shows the regular flow of the game.</w:t>
      </w:r>
    </w:p>
    <w:p w:rsidR="00F0399B" w:rsidRDefault="00BD5D16" w:rsidP="009C5FAF">
      <w:pPr>
        <w:pStyle w:val="Standard"/>
        <w:keepNext/>
        <w:spacing w:after="120" w:line="360" w:lineRule="auto"/>
      </w:pPr>
      <w:r>
        <w:object w:dxaOrig="11819" w:dyaOrig="14428">
          <v:shape id="_x0000_i1027" type="#_x0000_t75" style="width:498pt;height:608.25pt" o:ole="">
            <v:imagedata r:id="rId21" o:title=""/>
          </v:shape>
          <o:OLEObject Type="Embed" ProgID="Visio.Drawing.11" ShapeID="_x0000_i1027" DrawAspect="Content" ObjectID="_1428985057" r:id="rId22"/>
        </w:object>
      </w:r>
    </w:p>
    <w:p w:rsidR="00F0399B" w:rsidRDefault="00F0399B">
      <w:r>
        <w:br w:type="page"/>
      </w:r>
    </w:p>
    <w:p w:rsidR="00F83EC6" w:rsidRDefault="00F83EC6" w:rsidP="00F83EC6">
      <w:pPr>
        <w:pStyle w:val="Heading2"/>
      </w:pPr>
      <w:bookmarkStart w:id="12" w:name="_Toc352243259"/>
      <w:r>
        <w:lastRenderedPageBreak/>
        <w:t>5 Modules</w:t>
      </w:r>
      <w:bookmarkEnd w:id="12"/>
    </w:p>
    <w:p w:rsidR="00F83EC6" w:rsidRDefault="00F83EC6" w:rsidP="00F83EC6">
      <w:r>
        <w:t xml:space="preserve"> In this section, we will discuss the different modules (classes) that will make up our project, as well as brief descriptions.</w:t>
      </w:r>
    </w:p>
    <w:p w:rsidR="00F83EC6" w:rsidRDefault="00F83EC6" w:rsidP="00F83EC6">
      <w:pPr>
        <w:pStyle w:val="Heading3"/>
      </w:pPr>
      <w:bookmarkStart w:id="13" w:name="_Toc352243260"/>
      <w:r>
        <w:t>5.1 Game Class</w:t>
      </w:r>
      <w:bookmarkEnd w:id="13"/>
    </w:p>
    <w:p w:rsidR="00F83EC6" w:rsidRDefault="00F83EC6" w:rsidP="00F83EC6">
      <w:r>
        <w:t xml:space="preserve">The </w:t>
      </w:r>
      <w:r>
        <w:rPr>
          <w:b/>
        </w:rPr>
        <w:t>Game</w:t>
      </w:r>
      <w:r>
        <w:t xml:space="preserve"> class serves as the bridge between the back-end and the front-end. It takes care of input detection (and sends the input to the correct back-end classes), as well as rendering and taking care of menus. Only one should be instantiated, and that instance should be alive for the entire duration of the program.</w:t>
      </w:r>
    </w:p>
    <w:p w:rsidR="00F83EC6" w:rsidRDefault="00F83EC6" w:rsidP="00F83EC6">
      <w:pPr>
        <w:pStyle w:val="Heading3"/>
      </w:pPr>
      <w:bookmarkStart w:id="14" w:name="_Toc352243261"/>
      <w:r>
        <w:t>5.2 Back-End Classes</w:t>
      </w:r>
      <w:bookmarkEnd w:id="14"/>
    </w:p>
    <w:p w:rsidR="002D0530" w:rsidRPr="002D0530" w:rsidRDefault="00F83EC6" w:rsidP="002D0530">
      <w:pPr>
        <w:pStyle w:val="ListParagraph"/>
        <w:numPr>
          <w:ilvl w:val="0"/>
          <w:numId w:val="8"/>
        </w:numPr>
        <w:rPr>
          <w:b/>
        </w:rPr>
      </w:pPr>
      <w:r w:rsidRPr="002D0530">
        <w:rPr>
          <w:b/>
        </w:rPr>
        <w:t>Level</w:t>
      </w:r>
      <w:r>
        <w:t>: Contains the tile information for a single map, including tilesets, layers, and the tilemap. It also includes a list of the entities within that map. Parses ‘.tmx’ files for information. Responsible for coll</w:t>
      </w:r>
      <w:r>
        <w:t>i</w:t>
      </w:r>
      <w:r>
        <w:t>sion detection between various entities.</w:t>
      </w:r>
    </w:p>
    <w:p w:rsidR="00F83EC6" w:rsidRPr="002D0530" w:rsidRDefault="002D0530" w:rsidP="002D0530">
      <w:pPr>
        <w:pStyle w:val="ListParagraph"/>
        <w:numPr>
          <w:ilvl w:val="0"/>
          <w:numId w:val="8"/>
        </w:numPr>
        <w:rPr>
          <w:b/>
        </w:rPr>
      </w:pPr>
      <w:r w:rsidRPr="002D0530">
        <w:rPr>
          <w:b/>
        </w:rPr>
        <w:t>LevelManager:</w:t>
      </w:r>
      <w:r>
        <w:t xml:space="preserve"> Manages the loading of levels into the games, as well as levels that have already been loaded.</w:t>
      </w:r>
    </w:p>
    <w:p w:rsidR="00F83EC6" w:rsidRDefault="00F83EC6" w:rsidP="00F83EC6">
      <w:pPr>
        <w:pStyle w:val="ListParagraph"/>
        <w:numPr>
          <w:ilvl w:val="0"/>
          <w:numId w:val="8"/>
        </w:numPr>
      </w:pPr>
      <w:r w:rsidRPr="00A03ABA">
        <w:rPr>
          <w:b/>
        </w:rPr>
        <w:t>Entity</w:t>
      </w:r>
      <w:r>
        <w:t>: Abstract base class for anything in the game that can be displayed within the level. Subclass of sf::Drawable. Contains a sf::Sprite and a sf::Texture, as well as animation information for that sprite and texture</w:t>
      </w:r>
    </w:p>
    <w:p w:rsidR="00F83EC6" w:rsidRDefault="00F83EC6" w:rsidP="00F83EC6">
      <w:pPr>
        <w:pStyle w:val="ListParagraph"/>
      </w:pPr>
      <w:r>
        <w:t>Note: although the sf::Sprite does not fit into the back-end (it can be drawn), we decided to include it in Entity because doing so otherwise would require a duplicate ‘position’ field (already extant in the sprite class).</w:t>
      </w:r>
    </w:p>
    <w:p w:rsidR="00122402" w:rsidRPr="00122402" w:rsidRDefault="00122402" w:rsidP="00122402">
      <w:pPr>
        <w:pStyle w:val="ListParagraph"/>
        <w:numPr>
          <w:ilvl w:val="0"/>
          <w:numId w:val="8"/>
        </w:numPr>
        <w:rPr>
          <w:b/>
        </w:rPr>
      </w:pPr>
      <w:r>
        <w:rPr>
          <w:b/>
        </w:rPr>
        <w:t>AnimManager</w:t>
      </w:r>
      <w:r w:rsidRPr="00AB7EC0">
        <w:t>:</w:t>
      </w:r>
      <w:r>
        <w:t xml:space="preserve"> Manages an Entity’s animations.</w:t>
      </w:r>
    </w:p>
    <w:p w:rsidR="00122402" w:rsidRPr="002F70E1" w:rsidRDefault="00122402" w:rsidP="00122402">
      <w:pPr>
        <w:pStyle w:val="ListParagraph"/>
        <w:numPr>
          <w:ilvl w:val="0"/>
          <w:numId w:val="8"/>
        </w:numPr>
        <w:rPr>
          <w:b/>
        </w:rPr>
      </w:pPr>
      <w:r>
        <w:rPr>
          <w:b/>
        </w:rPr>
        <w:t>SoundManager</w:t>
      </w:r>
      <w:r w:rsidRPr="00AB7EC0">
        <w:t>:</w:t>
      </w:r>
      <w:r>
        <w:t xml:space="preserve"> Manages an Entity’s sounds.</w:t>
      </w:r>
    </w:p>
    <w:p w:rsidR="00F83EC6" w:rsidRDefault="00F83EC6" w:rsidP="00F83EC6">
      <w:pPr>
        <w:pStyle w:val="ListParagraph"/>
        <w:numPr>
          <w:ilvl w:val="0"/>
          <w:numId w:val="8"/>
        </w:numPr>
      </w:pPr>
      <w:r>
        <w:rPr>
          <w:b/>
        </w:rPr>
        <w:t>Movable</w:t>
      </w:r>
      <w:r>
        <w:t>: Abstract base class for any entity that is living and has its own intelligence. A better name for this class is, perhaps, “organism” or “living entity”, but we found these names a bit unwieldy. Includes the players and any monsters within the maze.</w:t>
      </w:r>
    </w:p>
    <w:p w:rsidR="00F83EC6" w:rsidRDefault="00F83EC6" w:rsidP="00F83EC6">
      <w:pPr>
        <w:pStyle w:val="ListParagraph"/>
        <w:numPr>
          <w:ilvl w:val="0"/>
          <w:numId w:val="8"/>
        </w:numPr>
      </w:pPr>
      <w:r>
        <w:rPr>
          <w:b/>
        </w:rPr>
        <w:t>Player</w:t>
      </w:r>
      <w:r>
        <w:t>: Subclass of Movable. Takes care of player movement, collision detection, items, and other.</w:t>
      </w:r>
    </w:p>
    <w:p w:rsidR="00F83EC6" w:rsidRDefault="00F83EC6" w:rsidP="00F83EC6">
      <w:pPr>
        <w:pStyle w:val="ListParagraph"/>
        <w:numPr>
          <w:ilvl w:val="0"/>
          <w:numId w:val="8"/>
        </w:numPr>
      </w:pPr>
      <w:r>
        <w:rPr>
          <w:b/>
        </w:rPr>
        <w:t>Demon</w:t>
      </w:r>
      <w:r>
        <w:t>: Subclass of Movable. Represents a monster within the maze. Takes care of its own movement. The Level object resolves collisions between these and the player. If the player collides with an attac</w:t>
      </w:r>
      <w:r>
        <w:t>k</w:t>
      </w:r>
      <w:r>
        <w:t>ing Demon, then he loses health; likewise for the Demon.</w:t>
      </w:r>
    </w:p>
    <w:p w:rsidR="00AB7EC0" w:rsidRDefault="00AB7EC0" w:rsidP="00F83EC6">
      <w:pPr>
        <w:pStyle w:val="ListParagraph"/>
        <w:numPr>
          <w:ilvl w:val="0"/>
          <w:numId w:val="8"/>
        </w:numPr>
      </w:pPr>
      <w:r>
        <w:rPr>
          <w:b/>
        </w:rPr>
        <w:t>SlowDemon</w:t>
      </w:r>
      <w:r w:rsidRPr="00AB7EC0">
        <w:t>:</w:t>
      </w:r>
      <w:r>
        <w:t xml:space="preserve"> Subclass of Movable. This is another class that represents a monster within the maze.</w:t>
      </w:r>
      <w:r w:rsidR="002048BB">
        <w:t xml:space="preserve"> I</w:t>
      </w:r>
      <w:r w:rsidR="002048BB">
        <w:t>n</w:t>
      </w:r>
      <w:r w:rsidR="002048BB">
        <w:t>stances (monsters) of this class have slower speed than the instances of Demon class.</w:t>
      </w:r>
    </w:p>
    <w:p w:rsidR="00F83EC6" w:rsidRDefault="00F83EC6" w:rsidP="00F83EC6">
      <w:pPr>
        <w:pStyle w:val="ListParagraph"/>
        <w:numPr>
          <w:ilvl w:val="0"/>
          <w:numId w:val="8"/>
        </w:numPr>
      </w:pPr>
      <w:r>
        <w:rPr>
          <w:b/>
        </w:rPr>
        <w:t>Activatable</w:t>
      </w:r>
      <w:r>
        <w:t>: Abstract subclass of Entity. Any object in the maze that can be activated.</w:t>
      </w:r>
    </w:p>
    <w:p w:rsidR="00F83EC6" w:rsidRDefault="00F83EC6" w:rsidP="00F83EC6">
      <w:pPr>
        <w:pStyle w:val="ListParagraph"/>
        <w:numPr>
          <w:ilvl w:val="0"/>
          <w:numId w:val="8"/>
        </w:numPr>
      </w:pPr>
      <w:r>
        <w:rPr>
          <w:b/>
        </w:rPr>
        <w:t>Door</w:t>
      </w:r>
      <w:r>
        <w:t>: Subclass of Activatable. Has two states: open and closed. When closed, acts as a solid wall. When open, acts as an empty space. Can be broken if the player has sufficient power.</w:t>
      </w:r>
    </w:p>
    <w:p w:rsidR="00F83EC6" w:rsidRDefault="00F83EC6" w:rsidP="00F83EC6">
      <w:pPr>
        <w:pStyle w:val="ListParagraph"/>
        <w:numPr>
          <w:ilvl w:val="0"/>
          <w:numId w:val="8"/>
        </w:numPr>
      </w:pPr>
      <w:r>
        <w:rPr>
          <w:b/>
        </w:rPr>
        <w:t>Torch</w:t>
      </w:r>
      <w:r>
        <w:t>: Subclass of Activatable. When activated, acts as a stationary light similar to the one the player holds.</w:t>
      </w:r>
    </w:p>
    <w:p w:rsidR="00E93074" w:rsidRDefault="00E93074" w:rsidP="00F83EC6">
      <w:pPr>
        <w:pStyle w:val="ListParagraph"/>
        <w:numPr>
          <w:ilvl w:val="0"/>
          <w:numId w:val="8"/>
        </w:numPr>
      </w:pPr>
      <w:r>
        <w:rPr>
          <w:b/>
        </w:rPr>
        <w:t>LightSource:</w:t>
      </w:r>
      <w:r>
        <w:t xml:space="preserve"> Does real-time lighting calculations.</w:t>
      </w:r>
    </w:p>
    <w:p w:rsidR="00F83EC6" w:rsidRDefault="00DC4622" w:rsidP="00F83EC6">
      <w:pPr>
        <w:pStyle w:val="ListParagraph"/>
        <w:numPr>
          <w:ilvl w:val="0"/>
          <w:numId w:val="8"/>
        </w:numPr>
      </w:pPr>
      <w:r>
        <w:rPr>
          <w:b/>
        </w:rPr>
        <w:t>Key</w:t>
      </w:r>
      <w:r w:rsidR="00F83EC6">
        <w:t>: Subclas</w:t>
      </w:r>
      <w:r w:rsidR="00381D9D">
        <w:t xml:space="preserve">s of Activatable. Represents a key </w:t>
      </w:r>
      <w:r w:rsidR="00F83EC6">
        <w:t>that</w:t>
      </w:r>
      <w:r w:rsidR="00381D9D">
        <w:t xml:space="preserve"> can be picked up by the player which opens a sp</w:t>
      </w:r>
      <w:r w:rsidR="00381D9D">
        <w:t>e</w:t>
      </w:r>
      <w:r w:rsidR="00381D9D">
        <w:t>cific door.</w:t>
      </w:r>
    </w:p>
    <w:p w:rsidR="002048BB" w:rsidRDefault="00381D9D" w:rsidP="00F83EC6">
      <w:pPr>
        <w:pStyle w:val="ListParagraph"/>
        <w:numPr>
          <w:ilvl w:val="0"/>
          <w:numId w:val="8"/>
        </w:numPr>
      </w:pPr>
      <w:r w:rsidRPr="00E93074">
        <w:rPr>
          <w:b/>
        </w:rPr>
        <w:t>Soul:</w:t>
      </w:r>
      <w:r>
        <w:t xml:space="preserve"> Subclass of Activatable. Represents a piece of the player’s soul, part of the goal of the game.</w:t>
      </w:r>
    </w:p>
    <w:p w:rsidR="002048BB" w:rsidRDefault="002048BB" w:rsidP="002048BB">
      <w:pPr>
        <w:pStyle w:val="ListParagraph"/>
        <w:numPr>
          <w:ilvl w:val="0"/>
          <w:numId w:val="8"/>
        </w:numPr>
      </w:pPr>
      <w:r>
        <w:rPr>
          <w:b/>
        </w:rPr>
        <w:t>HealthPot</w:t>
      </w:r>
      <w:r w:rsidRPr="00AB7EC0">
        <w:t>:</w:t>
      </w:r>
      <w:r>
        <w:t xml:space="preserve"> Subclass of Activatable. Represents an item which can cure some portion of player’s health.</w:t>
      </w:r>
    </w:p>
    <w:p w:rsidR="00F83EC6" w:rsidRDefault="00F83EC6" w:rsidP="00F83EC6">
      <w:pPr>
        <w:pStyle w:val="ListParagraph"/>
        <w:numPr>
          <w:ilvl w:val="0"/>
          <w:numId w:val="8"/>
        </w:numPr>
      </w:pPr>
      <w:r>
        <w:br w:type="page"/>
      </w:r>
    </w:p>
    <w:p w:rsidR="00F83EC6" w:rsidRDefault="00F83EC6" w:rsidP="00F83EC6">
      <w:pPr>
        <w:pStyle w:val="Heading3"/>
      </w:pPr>
      <w:bookmarkStart w:id="15" w:name="_Toc352243262"/>
      <w:r>
        <w:lastRenderedPageBreak/>
        <w:t>5.3 Front-End Classes</w:t>
      </w:r>
      <w:bookmarkEnd w:id="15"/>
    </w:p>
    <w:p w:rsidR="00F83EC6" w:rsidRDefault="00F83EC6" w:rsidP="00F83EC6">
      <w:pPr>
        <w:pStyle w:val="ListParagraph"/>
        <w:numPr>
          <w:ilvl w:val="0"/>
          <w:numId w:val="11"/>
        </w:numPr>
      </w:pPr>
      <w:r>
        <w:rPr>
          <w:b/>
        </w:rPr>
        <w:t>HUDManager</w:t>
      </w:r>
      <w:r>
        <w:t>: Manages the Heads-Up display, which can be seen in Fig. 4/5. Displays the player’s health, sanity, and items.</w:t>
      </w:r>
    </w:p>
    <w:p w:rsidR="00F83EC6" w:rsidRDefault="00F83EC6" w:rsidP="00F83EC6">
      <w:pPr>
        <w:pStyle w:val="ListParagraph"/>
        <w:numPr>
          <w:ilvl w:val="0"/>
          <w:numId w:val="11"/>
        </w:numPr>
      </w:pPr>
      <w:r>
        <w:rPr>
          <w:b/>
        </w:rPr>
        <w:t>HUDElement</w:t>
      </w:r>
      <w:r>
        <w:t>: Represents a single element (image &amp; progress bar) in the HUDManager.</w:t>
      </w:r>
    </w:p>
    <w:p w:rsidR="00F83EC6" w:rsidRDefault="00F83EC6" w:rsidP="00F83EC6">
      <w:pPr>
        <w:pStyle w:val="ListParagraph"/>
        <w:numPr>
          <w:ilvl w:val="0"/>
          <w:numId w:val="11"/>
        </w:numPr>
      </w:pPr>
      <w:r>
        <w:rPr>
          <w:b/>
        </w:rPr>
        <w:t>MenuManager</w:t>
      </w:r>
      <w:r>
        <w:t>: Manages the menus, such as the main menu, the game over screen, and the settings menu.</w:t>
      </w:r>
    </w:p>
    <w:p w:rsidR="00122402" w:rsidRDefault="00122402" w:rsidP="00122402">
      <w:pPr>
        <w:ind w:left="360"/>
      </w:pPr>
    </w:p>
    <w:p w:rsidR="00F83EC6" w:rsidRPr="00B54C4F" w:rsidRDefault="00F83EC6" w:rsidP="00F83EC6"/>
    <w:p w:rsidR="009C5FAF" w:rsidRDefault="00F83EC6" w:rsidP="00223F19">
      <w:pPr>
        <w:pStyle w:val="Heading2"/>
      </w:pPr>
      <w:r>
        <w:br w:type="page"/>
      </w:r>
      <w:bookmarkStart w:id="16" w:name="_Toc352243263"/>
      <w:r w:rsidR="00F0399B">
        <w:lastRenderedPageBreak/>
        <w:t>6 Coding Standard</w:t>
      </w:r>
      <w:bookmarkEnd w:id="16"/>
    </w:p>
    <w:p w:rsidR="00F0399B" w:rsidRDefault="00F0399B" w:rsidP="00B1007D">
      <w:r>
        <w:t>This section of the document describes the coding standard all programmers on the project must adhere to.</w:t>
      </w:r>
    </w:p>
    <w:p w:rsidR="00704D1A" w:rsidRDefault="00704D1A" w:rsidP="00B1007D">
      <w:pPr>
        <w:rPr>
          <w:b/>
        </w:rPr>
      </w:pPr>
      <w:r>
        <w:rPr>
          <w:b/>
        </w:rPr>
        <w:t>Names</w:t>
      </w:r>
      <w:r w:rsidR="003B310B">
        <w:rPr>
          <w:b/>
        </w:rPr>
        <w:t xml:space="preserve"> and Casing</w:t>
      </w:r>
    </w:p>
    <w:p w:rsidR="00704D1A" w:rsidRDefault="00704D1A" w:rsidP="00B1007D">
      <w:r>
        <w:t>All variables shall be camel cased, including those within a class. In contrast, all words within a function or class name shall be capitalized. All “#define” macro names shall be capitalized.</w:t>
      </w:r>
    </w:p>
    <w:p w:rsidR="004D7740" w:rsidRDefault="004D7740" w:rsidP="00F0399B">
      <w:pPr>
        <w:rPr>
          <w:b/>
        </w:rPr>
      </w:pPr>
      <w:r>
        <w:rPr>
          <w:b/>
        </w:rPr>
        <w:t>Indentation</w:t>
      </w:r>
    </w:p>
    <w:p w:rsidR="004D7740" w:rsidRPr="004D7740" w:rsidRDefault="004D7740" w:rsidP="00F0399B">
      <w:r>
        <w:t>All code within blocks (denoted by an opening and closing brace) shall be indented by one tab. If a block is nested within another, the block shall be indented by one tab further than its parent.</w:t>
      </w:r>
    </w:p>
    <w:p w:rsidR="00B1007D" w:rsidRDefault="00B1007D" w:rsidP="00F0399B">
      <w:r>
        <w:rPr>
          <w:b/>
        </w:rPr>
        <w:t>Control Structures</w:t>
      </w:r>
    </w:p>
    <w:p w:rsidR="00B1007D" w:rsidRDefault="00DD5BB4" w:rsidP="00F0399B">
      <w:r>
        <w:t xml:space="preserve">An opening brace should </w:t>
      </w:r>
      <w:r w:rsidR="00B1007D">
        <w:t>be placed directly after the control structure header, on the same line</w:t>
      </w:r>
      <w:r w:rsidR="007515E4">
        <w:t>. In addition, all control structures must have braces. The closing brace should be on its own line.</w:t>
      </w:r>
    </w:p>
    <w:p w:rsidR="007515E4" w:rsidRDefault="007515E4" w:rsidP="007515E4">
      <w:pPr>
        <w:rPr>
          <w:b/>
        </w:rPr>
      </w:pPr>
      <w:r>
        <w:rPr>
          <w:b/>
        </w:rPr>
        <w:t>Functions</w:t>
      </w:r>
    </w:p>
    <w:p w:rsidR="00DD5BB4" w:rsidRDefault="00DD5BB4" w:rsidP="007515E4">
      <w:r>
        <w:t>A function implementation should have its opening brace on its own line, unlike a control structure header.</w:t>
      </w:r>
    </w:p>
    <w:p w:rsidR="00DD5BB4" w:rsidRDefault="002823DF" w:rsidP="00DD5BB4">
      <w:pPr>
        <w:rPr>
          <w:b/>
        </w:rPr>
      </w:pPr>
      <w:r>
        <w:rPr>
          <w:b/>
        </w:rPr>
        <w:t>Files</w:t>
      </w:r>
    </w:p>
    <w:p w:rsidR="00DD5BB4" w:rsidRDefault="00DD5BB4" w:rsidP="00DD5BB4">
      <w:r>
        <w:t>All class and function definitions shall be placed in their own header files, separate from their implementations. These files are denoted using the “.h” file extension. All implementation will be placed in object files denoted by the “.cpp” file extension.</w:t>
      </w:r>
      <w:r w:rsidR="002823DF">
        <w:t xml:space="preserve"> All files should have the name of the class they are declaring/implementing as their names, save “main.cpp”, which defines the main function.</w:t>
      </w:r>
    </w:p>
    <w:p w:rsidR="00DC53FF" w:rsidRDefault="00DC53FF" w:rsidP="00DD5BB4">
      <w:r>
        <w:rPr>
          <w:b/>
        </w:rPr>
        <w:t>Includes and Forward Declarations</w:t>
      </w:r>
    </w:p>
    <w:p w:rsidR="00DC53FF" w:rsidRDefault="00DC53FF" w:rsidP="00DD5BB4">
      <w:r>
        <w:t>Wherever possible, forward declarations instead of “#include”s should be used. Includes within a header file are only necessary when the class declared is a subclass of another, or if the class contains an instance of a</w:t>
      </w:r>
      <w:r>
        <w:t>n</w:t>
      </w:r>
      <w:r w:rsidR="00C67DED">
        <w:t>other class.</w:t>
      </w:r>
    </w:p>
    <w:p w:rsidR="00C67DED" w:rsidRDefault="00C67DED" w:rsidP="00DD5BB4">
      <w:r>
        <w:rPr>
          <w:b/>
        </w:rPr>
        <w:t>Parameter Passing</w:t>
      </w:r>
    </w:p>
    <w:p w:rsidR="00C67DED" w:rsidRPr="00C67DED" w:rsidRDefault="00C67DED" w:rsidP="00DD5BB4">
      <w:r>
        <w:t xml:space="preserve">All primitive parameters (integers, booleans) shall be passed by value. </w:t>
      </w:r>
      <w:r w:rsidR="004151FA">
        <w:t xml:space="preserve">All </w:t>
      </w:r>
      <w:r w:rsidR="00896589">
        <w:t>non-primitive types</w:t>
      </w:r>
      <w:r w:rsidR="004151FA">
        <w:t xml:space="preserve"> must be passed by “const reference”, unless the class is to be modified, in which case is still must be passed by reference.</w:t>
      </w:r>
      <w:r>
        <w:t xml:space="preserve"> This rule applies to all classes, including those from the C++ STL, the SFML/SFGUI libraries, and our own classes.</w:t>
      </w:r>
    </w:p>
    <w:p w:rsidR="00BF28C7" w:rsidRPr="00BF28C7" w:rsidRDefault="00641708" w:rsidP="00DD5BB4">
      <w:pPr>
        <w:rPr>
          <w:b/>
        </w:rPr>
      </w:pPr>
      <w:r>
        <w:rPr>
          <w:b/>
        </w:rPr>
        <w:t>Comments &amp; file headers</w:t>
      </w:r>
    </w:p>
    <w:p w:rsidR="00DD5BB4" w:rsidRDefault="00DD5BB4" w:rsidP="00DD5BB4">
      <w:r>
        <w:t>Each header file shall have a header, denoting a brief description, the author of the file, the date, and an (o</w:t>
      </w:r>
      <w:r>
        <w:t>p</w:t>
      </w:r>
      <w:r>
        <w:t>tional) extended description in Doxygen format. Each function declared within the header shall have a brief overall description, a description of parameters and return values, and an (optional) extended description</w:t>
      </w:r>
      <w:r w:rsidR="00523498">
        <w:t>, also using the Doxygen format</w:t>
      </w:r>
      <w:r>
        <w:t>. All data members shall have a brief description.</w:t>
      </w:r>
    </w:p>
    <w:p w:rsidR="002823DF" w:rsidRDefault="002823DF">
      <w:r>
        <w:br w:type="page"/>
      </w:r>
    </w:p>
    <w:p w:rsidR="00DC53FF" w:rsidRDefault="00DC53FF" w:rsidP="00DD5BB4">
      <w:r>
        <w:lastRenderedPageBreak/>
        <w:t xml:space="preserve">The code following is an example of </w:t>
      </w:r>
      <w:r w:rsidR="00B05565">
        <w:t>all the rules discussed previously.</w:t>
      </w:r>
    </w:p>
    <w:p w:rsidR="0031464F" w:rsidRPr="0031464F" w:rsidRDefault="0031464F" w:rsidP="00DD5BB4">
      <w:pPr>
        <w:rPr>
          <w:b/>
        </w:rPr>
      </w:pPr>
      <w:r>
        <w:rPr>
          <w:b/>
        </w:rPr>
        <w:t>Foo.h</w:t>
      </w:r>
    </w:p>
    <w:p w:rsidR="00523498" w:rsidRDefault="00523498" w:rsidP="00523498">
      <w:pPr>
        <w:pStyle w:val="Code"/>
      </w:pPr>
      <w:r>
        <w:t>/**</w:t>
      </w:r>
    </w:p>
    <w:p w:rsidR="00523498" w:rsidRDefault="00523498" w:rsidP="00523498">
      <w:pPr>
        <w:pStyle w:val="Code"/>
      </w:pPr>
      <w:r>
        <w:t xml:space="preserve"> * \brief </w:t>
      </w:r>
      <w:r w:rsidR="00483807">
        <w:t>Simple description of the class.</w:t>
      </w:r>
    </w:p>
    <w:p w:rsidR="00523498" w:rsidRDefault="00523498" w:rsidP="00523498">
      <w:pPr>
        <w:pStyle w:val="Code"/>
      </w:pPr>
      <w:r>
        <w:t xml:space="preserve"> * \author Edward Lu</w:t>
      </w:r>
    </w:p>
    <w:p w:rsidR="004F3C9C" w:rsidRDefault="00523498" w:rsidP="00523498">
      <w:pPr>
        <w:pStyle w:val="Code"/>
      </w:pPr>
      <w:r>
        <w:t xml:space="preserve"> * \date February 2 2013</w:t>
      </w:r>
    </w:p>
    <w:p w:rsidR="00523498" w:rsidRDefault="00254C8F" w:rsidP="00523498">
      <w:pPr>
        <w:pStyle w:val="Code"/>
      </w:pPr>
      <w:r>
        <w:t xml:space="preserve"> </w:t>
      </w:r>
      <w:r w:rsidR="00523498">
        <w:t xml:space="preserve">* </w:t>
      </w:r>
      <w:r w:rsidR="00483807">
        <w:t>Extended description.</w:t>
      </w:r>
    </w:p>
    <w:p w:rsidR="00483807" w:rsidRDefault="00483807" w:rsidP="00523498">
      <w:pPr>
        <w:pStyle w:val="Code"/>
      </w:pPr>
      <w:r>
        <w:t xml:space="preserve"> * May span several lines.</w:t>
      </w:r>
    </w:p>
    <w:p w:rsidR="00523498" w:rsidRDefault="00523498" w:rsidP="00523498">
      <w:pPr>
        <w:pStyle w:val="Code"/>
      </w:pPr>
      <w:r>
        <w:t xml:space="preserve"> */</w:t>
      </w:r>
    </w:p>
    <w:p w:rsidR="00483807" w:rsidRDefault="00483807" w:rsidP="00523498">
      <w:pPr>
        <w:pStyle w:val="Code"/>
      </w:pPr>
    </w:p>
    <w:p w:rsidR="00C67DED" w:rsidRDefault="00C67DED" w:rsidP="00523498">
      <w:pPr>
        <w:pStyle w:val="Code"/>
      </w:pPr>
      <w:r>
        <w:t>//Must include because foo is a subclass of baz</w:t>
      </w:r>
    </w:p>
    <w:p w:rsidR="00B05565" w:rsidRDefault="00C67DED" w:rsidP="00523498">
      <w:pPr>
        <w:pStyle w:val="Code"/>
      </w:pPr>
      <w:r>
        <w:t>#include “</w:t>
      </w:r>
      <w:r w:rsidR="00EE5641">
        <w:t>B</w:t>
      </w:r>
      <w:r>
        <w:t>az.h”</w:t>
      </w:r>
    </w:p>
    <w:p w:rsidR="00C67DED" w:rsidRDefault="00C67DED" w:rsidP="00523498">
      <w:pPr>
        <w:pStyle w:val="Code"/>
      </w:pPr>
      <w:r>
        <w:t>//Do not need to include because it’s only used as a parameter</w:t>
      </w:r>
    </w:p>
    <w:p w:rsidR="00C67DED" w:rsidRDefault="00C67DED" w:rsidP="00523498">
      <w:pPr>
        <w:pStyle w:val="Code"/>
      </w:pPr>
      <w:r>
        <w:t xml:space="preserve">class </w:t>
      </w:r>
      <w:r w:rsidR="00144615">
        <w:t>Q</w:t>
      </w:r>
      <w:r>
        <w:t>ux;</w:t>
      </w:r>
    </w:p>
    <w:p w:rsidR="00B05565" w:rsidRDefault="00B05565" w:rsidP="00523498">
      <w:pPr>
        <w:pStyle w:val="Code"/>
      </w:pPr>
    </w:p>
    <w:p w:rsidR="00483807" w:rsidRDefault="00483807" w:rsidP="00523498">
      <w:pPr>
        <w:pStyle w:val="Code"/>
      </w:pPr>
      <w:r>
        <w:t xml:space="preserve">class </w:t>
      </w:r>
      <w:r w:rsidR="00EE5641">
        <w:t>F</w:t>
      </w:r>
      <w:r w:rsidR="001F555A">
        <w:t>oo</w:t>
      </w:r>
      <w:r w:rsidR="00C67DED">
        <w:t xml:space="preserve"> </w:t>
      </w:r>
      <w:r w:rsidR="00EE5641">
        <w:t>: public B</w:t>
      </w:r>
      <w:r w:rsidR="00C67DED">
        <w:t>az</w:t>
      </w:r>
    </w:p>
    <w:p w:rsidR="001F555A" w:rsidRDefault="00483807" w:rsidP="00523498">
      <w:pPr>
        <w:pStyle w:val="Code"/>
      </w:pPr>
      <w:r>
        <w:t>{</w:t>
      </w:r>
    </w:p>
    <w:p w:rsidR="009237BF" w:rsidRDefault="009237BF" w:rsidP="00523498">
      <w:pPr>
        <w:pStyle w:val="Code"/>
      </w:pPr>
      <w:r>
        <w:t>public:</w:t>
      </w:r>
    </w:p>
    <w:p w:rsidR="009237BF" w:rsidRDefault="009237BF" w:rsidP="00523498">
      <w:pPr>
        <w:pStyle w:val="Code"/>
      </w:pPr>
      <w:r>
        <w:tab/>
        <w:t>/**</w:t>
      </w:r>
    </w:p>
    <w:p w:rsidR="009237BF" w:rsidRDefault="009237BF" w:rsidP="00523498">
      <w:pPr>
        <w:pStyle w:val="Code"/>
      </w:pPr>
      <w:r>
        <w:tab/>
        <w:t xml:space="preserve"> * \brief Gets bar.</w:t>
      </w:r>
    </w:p>
    <w:p w:rsidR="009237BF" w:rsidRDefault="009237BF" w:rsidP="00523498">
      <w:pPr>
        <w:pStyle w:val="Code"/>
      </w:pPr>
      <w:r>
        <w:tab/>
        <w:t xml:space="preserve"> * \return The value of bar.</w:t>
      </w:r>
    </w:p>
    <w:p w:rsidR="009237BF" w:rsidRDefault="009237BF" w:rsidP="00523498">
      <w:pPr>
        <w:pStyle w:val="Code"/>
      </w:pPr>
      <w:r>
        <w:tab/>
        <w:t xml:space="preserve"> * Some extended description can go here.</w:t>
      </w:r>
    </w:p>
    <w:p w:rsidR="009237BF" w:rsidRDefault="009237BF" w:rsidP="00523498">
      <w:pPr>
        <w:pStyle w:val="Code"/>
      </w:pPr>
      <w:r>
        <w:tab/>
        <w:t xml:space="preserve"> */</w:t>
      </w:r>
    </w:p>
    <w:p w:rsidR="009237BF" w:rsidRDefault="001F555A" w:rsidP="001F555A">
      <w:pPr>
        <w:pStyle w:val="Code"/>
        <w:ind w:firstLine="420"/>
      </w:pPr>
      <w:r>
        <w:t xml:space="preserve">bool </w:t>
      </w:r>
      <w:r w:rsidR="009237BF">
        <w:t>GetBar</w:t>
      </w:r>
      <w:r>
        <w:t>()</w:t>
      </w:r>
      <w:r w:rsidR="009237BF">
        <w:t>;</w:t>
      </w:r>
    </w:p>
    <w:p w:rsidR="009237BF" w:rsidRDefault="009237BF" w:rsidP="001F555A">
      <w:pPr>
        <w:pStyle w:val="Code"/>
        <w:ind w:firstLine="420"/>
      </w:pPr>
    </w:p>
    <w:p w:rsidR="009237BF" w:rsidRDefault="009237BF" w:rsidP="001F555A">
      <w:pPr>
        <w:pStyle w:val="Code"/>
        <w:ind w:firstLine="420"/>
      </w:pPr>
      <w:r>
        <w:t>/**</w:t>
      </w:r>
    </w:p>
    <w:p w:rsidR="009237BF" w:rsidRDefault="009237BF" w:rsidP="009237BF">
      <w:pPr>
        <w:pStyle w:val="Code"/>
        <w:ind w:firstLine="420"/>
      </w:pPr>
      <w:r>
        <w:t xml:space="preserve"> * \brief </w:t>
      </w:r>
      <w:r w:rsidR="00C67DED">
        <w:t>Does something with qux.</w:t>
      </w:r>
    </w:p>
    <w:p w:rsidR="009237BF" w:rsidRDefault="009237BF" w:rsidP="001F555A">
      <w:pPr>
        <w:pStyle w:val="Code"/>
        <w:ind w:firstLine="420"/>
      </w:pPr>
      <w:r>
        <w:t xml:space="preserve"> * \param </w:t>
      </w:r>
      <w:r w:rsidR="00C67DED">
        <w:t>someQux</w:t>
      </w:r>
      <w:r>
        <w:t xml:space="preserve"> </w:t>
      </w:r>
      <w:r w:rsidR="00C67DED">
        <w:t>An instance of qux.</w:t>
      </w:r>
      <w:r>
        <w:t xml:space="preserve"> </w:t>
      </w:r>
    </w:p>
    <w:p w:rsidR="009237BF" w:rsidRDefault="009237BF" w:rsidP="001F555A">
      <w:pPr>
        <w:pStyle w:val="Code"/>
        <w:ind w:firstLine="420"/>
      </w:pPr>
      <w:r>
        <w:t xml:space="preserve"> */</w:t>
      </w:r>
    </w:p>
    <w:p w:rsidR="009237BF" w:rsidRDefault="009237BF" w:rsidP="001F555A">
      <w:pPr>
        <w:pStyle w:val="Code"/>
        <w:ind w:firstLine="420"/>
      </w:pPr>
      <w:r>
        <w:t xml:space="preserve">void </w:t>
      </w:r>
      <w:r w:rsidR="00C67DED">
        <w:t>DoQux</w:t>
      </w:r>
      <w:r>
        <w:t>(</w:t>
      </w:r>
      <w:r w:rsidR="00C67DED">
        <w:t xml:space="preserve">const </w:t>
      </w:r>
      <w:r w:rsidR="00144615">
        <w:t>Q</w:t>
      </w:r>
      <w:r w:rsidR="00C67DED">
        <w:t>ux&amp; someQux</w:t>
      </w:r>
      <w:r>
        <w:t>);</w:t>
      </w:r>
    </w:p>
    <w:p w:rsidR="009237BF" w:rsidRDefault="009237BF" w:rsidP="009237BF">
      <w:pPr>
        <w:pStyle w:val="Code"/>
      </w:pPr>
      <w:r>
        <w:t>private:</w:t>
      </w:r>
    </w:p>
    <w:p w:rsidR="009237BF" w:rsidRDefault="009237BF" w:rsidP="009237BF">
      <w:pPr>
        <w:pStyle w:val="Code"/>
      </w:pPr>
      <w:r>
        <w:tab/>
        <w:t>/** Some variable. */</w:t>
      </w:r>
    </w:p>
    <w:p w:rsidR="00483807" w:rsidRDefault="009237BF" w:rsidP="009237BF">
      <w:pPr>
        <w:pStyle w:val="Code"/>
        <w:ind w:firstLine="420"/>
      </w:pPr>
      <w:r>
        <w:t>int bar;</w:t>
      </w:r>
      <w:r w:rsidR="00483807">
        <w:br/>
        <w:t>}</w:t>
      </w:r>
    </w:p>
    <w:p w:rsidR="000B120A" w:rsidRDefault="000B120A" w:rsidP="000B120A">
      <w:pPr>
        <w:rPr>
          <w:b/>
        </w:rPr>
      </w:pPr>
      <w:r>
        <w:rPr>
          <w:b/>
        </w:rPr>
        <w:t>Foo.cpp</w:t>
      </w:r>
    </w:p>
    <w:p w:rsidR="003C0206" w:rsidRDefault="003C0206" w:rsidP="003C0206">
      <w:pPr>
        <w:pStyle w:val="Code"/>
      </w:pPr>
      <w:r>
        <w:t>#include “Foo.h”</w:t>
      </w:r>
    </w:p>
    <w:p w:rsidR="003C0206" w:rsidRDefault="003C0206" w:rsidP="003C0206">
      <w:pPr>
        <w:pStyle w:val="Code"/>
      </w:pPr>
      <w:r>
        <w:t>//Now we need to include qux, because we are using its members</w:t>
      </w:r>
    </w:p>
    <w:p w:rsidR="003C0206" w:rsidRDefault="003C0206" w:rsidP="003C0206">
      <w:pPr>
        <w:pStyle w:val="Code"/>
      </w:pPr>
      <w:r>
        <w:t>#include “Qux.h”</w:t>
      </w:r>
    </w:p>
    <w:p w:rsidR="006133F5" w:rsidRDefault="006133F5" w:rsidP="003C0206">
      <w:pPr>
        <w:pStyle w:val="Code"/>
      </w:pPr>
    </w:p>
    <w:p w:rsidR="003C0206" w:rsidRDefault="003C0206" w:rsidP="003C0206">
      <w:pPr>
        <w:pStyle w:val="Code"/>
      </w:pPr>
      <w:r>
        <w:t>Foo::GetBar()</w:t>
      </w:r>
    </w:p>
    <w:p w:rsidR="006133F5" w:rsidRDefault="006133F5" w:rsidP="003C0206">
      <w:pPr>
        <w:pStyle w:val="Code"/>
      </w:pPr>
      <w:r>
        <w:t>{</w:t>
      </w:r>
    </w:p>
    <w:p w:rsidR="006133F5" w:rsidRDefault="006133F5" w:rsidP="006133F5">
      <w:pPr>
        <w:pStyle w:val="Code"/>
        <w:ind w:firstLine="420"/>
      </w:pPr>
      <w:r>
        <w:t>return bar;</w:t>
      </w:r>
      <w:r>
        <w:br/>
        <w:t>}</w:t>
      </w:r>
    </w:p>
    <w:p w:rsidR="006133F5" w:rsidRDefault="006133F5" w:rsidP="006133F5">
      <w:pPr>
        <w:pStyle w:val="Code"/>
      </w:pPr>
      <w:r>
        <w:t>Foo::DoQux(const Qux&amp; someQux);</w:t>
      </w:r>
    </w:p>
    <w:p w:rsidR="006133F5" w:rsidRDefault="006133F5" w:rsidP="006133F5">
      <w:pPr>
        <w:pStyle w:val="Code"/>
      </w:pPr>
      <w:r>
        <w:t>{</w:t>
      </w:r>
    </w:p>
    <w:p w:rsidR="00664634" w:rsidRDefault="00066774" w:rsidP="006133F5">
      <w:pPr>
        <w:pStyle w:val="Code"/>
        <w:ind w:firstLine="420"/>
      </w:pPr>
      <w:r>
        <w:t>b</w:t>
      </w:r>
      <w:r w:rsidR="006133F5">
        <w:t>ar = someQux.GetData();</w:t>
      </w:r>
      <w:r w:rsidR="006133F5">
        <w:br/>
        <w:t>}</w:t>
      </w:r>
    </w:p>
    <w:p w:rsidR="00664634" w:rsidRDefault="00664634">
      <w:pPr>
        <w:rPr>
          <w:rFonts w:ascii="Consolas" w:hAnsi="Consolas"/>
          <w:noProof/>
          <w:sz w:val="18"/>
        </w:rPr>
      </w:pPr>
      <w:r>
        <w:br w:type="page"/>
      </w:r>
    </w:p>
    <w:p w:rsidR="006133F5" w:rsidRDefault="00664634" w:rsidP="00664634">
      <w:pPr>
        <w:pStyle w:val="Heading2"/>
      </w:pPr>
      <w:r>
        <w:lastRenderedPageBreak/>
        <w:t>7 Tests</w:t>
      </w:r>
    </w:p>
    <w:p w:rsidR="00664634" w:rsidRDefault="00664634" w:rsidP="00664634">
      <w:pPr>
        <w:pStyle w:val="Heading3"/>
      </w:pPr>
      <w:r>
        <w:t>7.1 Unit Tests</w:t>
      </w:r>
    </w:p>
    <w:p w:rsidR="00664634" w:rsidRPr="00664634" w:rsidRDefault="00664634" w:rsidP="00664634">
      <w:pPr>
        <w:rPr>
          <w:b/>
        </w:rPr>
      </w:pPr>
      <w:r w:rsidRPr="00664634">
        <w:rPr>
          <w:b/>
        </w:rPr>
        <w:t>Player movement test</w:t>
      </w:r>
    </w:p>
    <w:p w:rsidR="00664634" w:rsidRDefault="00664634" w:rsidP="00664634">
      <w:pPr>
        <w:pStyle w:val="ListParagraph"/>
        <w:numPr>
          <w:ilvl w:val="0"/>
          <w:numId w:val="12"/>
        </w:numPr>
      </w:pPr>
      <w:r>
        <w:t>Open Player.cpp. Scroll down to Player::Update and place a breakpoint at the start of the "if(moveUp)" block of code.</w:t>
      </w:r>
    </w:p>
    <w:p w:rsidR="00664634" w:rsidRDefault="00664634" w:rsidP="00664634">
      <w:pPr>
        <w:pStyle w:val="ListParagraph"/>
        <w:numPr>
          <w:ilvl w:val="0"/>
          <w:numId w:val="12"/>
        </w:numPr>
      </w:pPr>
      <w:r>
        <w:t>Run the game while debugging. Press the "start" button.</w:t>
      </w:r>
    </w:p>
    <w:p w:rsidR="00664634" w:rsidRDefault="00664634" w:rsidP="00664634">
      <w:pPr>
        <w:pStyle w:val="ListParagraph"/>
        <w:numPr>
          <w:ilvl w:val="0"/>
          <w:numId w:val="12"/>
        </w:numPr>
      </w:pPr>
      <w:r>
        <w:t>Press the 'w' key.</w:t>
      </w:r>
    </w:p>
    <w:p w:rsidR="00664634" w:rsidRDefault="00664634" w:rsidP="00664634">
      <w:pPr>
        <w:pStyle w:val="ListParagraph"/>
        <w:numPr>
          <w:ilvl w:val="0"/>
          <w:numId w:val="12"/>
        </w:numPr>
      </w:pPr>
      <w:r>
        <w:t>Step through the code until the line "movement.y += std::max(-moveSpeed, (float)nearest);" is encou</w:t>
      </w:r>
      <w:r>
        <w:t>n</w:t>
      </w:r>
      <w:r>
        <w:t>tered.</w:t>
      </w:r>
    </w:p>
    <w:p w:rsidR="00664634" w:rsidRDefault="00664634" w:rsidP="00664634">
      <w:pPr>
        <w:pStyle w:val="ListParagraph"/>
        <w:numPr>
          <w:ilvl w:val="0"/>
          <w:numId w:val="12"/>
        </w:numPr>
      </w:pPr>
      <w:r>
        <w:t>Step once more. Verify that the value of "movement.y" has changed to "(0.0, -2.0)".</w:t>
      </w:r>
    </w:p>
    <w:p w:rsidR="00240C5C" w:rsidRDefault="00240C5C" w:rsidP="00240C5C">
      <w:pPr>
        <w:rPr>
          <w:b/>
        </w:rPr>
      </w:pPr>
      <w:r>
        <w:rPr>
          <w:b/>
        </w:rPr>
        <w:t>Level Loading Test</w:t>
      </w:r>
    </w:p>
    <w:p w:rsidR="00240C5C" w:rsidRDefault="00E04D4F" w:rsidP="00E04D4F">
      <w:pPr>
        <w:pStyle w:val="ListParagraph"/>
        <w:numPr>
          <w:ilvl w:val="0"/>
          <w:numId w:val="13"/>
        </w:numPr>
      </w:pPr>
      <w:r>
        <w:t>Open Game.cpp. Scroll down to “Game::Init()” and place a breakpoint on the levelManager.LoadMap() line of code.</w:t>
      </w:r>
    </w:p>
    <w:p w:rsidR="00B622B8" w:rsidRDefault="00B622B8" w:rsidP="00E04D4F">
      <w:pPr>
        <w:pStyle w:val="ListParagraph"/>
        <w:numPr>
          <w:ilvl w:val="0"/>
          <w:numId w:val="13"/>
        </w:numPr>
      </w:pPr>
      <w:r>
        <w:t>Run the game in debug mode. The breakpoint should trigger nearly immediately.</w:t>
      </w:r>
    </w:p>
    <w:p w:rsidR="00B622B8" w:rsidRDefault="00B622B8" w:rsidP="00E04D4F">
      <w:pPr>
        <w:pStyle w:val="ListParagraph"/>
        <w:numPr>
          <w:ilvl w:val="0"/>
          <w:numId w:val="13"/>
        </w:numPr>
      </w:pPr>
      <w:r>
        <w:t>Step forward once. Verify that levelManager.LoadMap() returned true.</w:t>
      </w:r>
    </w:p>
    <w:p w:rsidR="00B622B8" w:rsidRDefault="00B622B8" w:rsidP="00E04D4F">
      <w:pPr>
        <w:pStyle w:val="ListParagraph"/>
        <w:numPr>
          <w:ilvl w:val="0"/>
          <w:numId w:val="13"/>
        </w:numPr>
      </w:pPr>
      <w:r>
        <w:t>Verify that there are no warnings in the console.</w:t>
      </w:r>
    </w:p>
    <w:p w:rsidR="00B622B8" w:rsidRDefault="006D0707" w:rsidP="00B622B8">
      <w:pPr>
        <w:rPr>
          <w:b/>
        </w:rPr>
      </w:pPr>
      <w:r>
        <w:rPr>
          <w:b/>
        </w:rPr>
        <w:t>Torch Activation Test</w:t>
      </w:r>
    </w:p>
    <w:p w:rsidR="006D0707" w:rsidRDefault="006D0707" w:rsidP="006D0707">
      <w:pPr>
        <w:pStyle w:val="ListParagraph"/>
        <w:numPr>
          <w:ilvl w:val="0"/>
          <w:numId w:val="14"/>
        </w:numPr>
      </w:pPr>
      <w:r>
        <w:t xml:space="preserve">Open Torch.cpp. Go to Torch::Update, and place a breakpoint within the “if(IsActive()…)” block of code. </w:t>
      </w:r>
    </w:p>
    <w:p w:rsidR="006D0707" w:rsidRDefault="006D0707" w:rsidP="006D0707">
      <w:pPr>
        <w:pStyle w:val="ListParagraph"/>
        <w:numPr>
          <w:ilvl w:val="0"/>
          <w:numId w:val="14"/>
        </w:numPr>
      </w:pPr>
      <w:r>
        <w:t>Run the game in debug mode.</w:t>
      </w:r>
    </w:p>
    <w:p w:rsidR="006D0707" w:rsidRDefault="006D0707" w:rsidP="006D0707">
      <w:pPr>
        <w:pStyle w:val="ListParagraph"/>
        <w:numPr>
          <w:ilvl w:val="0"/>
          <w:numId w:val="14"/>
        </w:numPr>
      </w:pPr>
      <w:r>
        <w:t>Find a torch within the level and activate it by pressing space while the player is colliding with it.</w:t>
      </w:r>
    </w:p>
    <w:p w:rsidR="006D0707" w:rsidRDefault="006D0707" w:rsidP="006D0707">
      <w:pPr>
        <w:pStyle w:val="ListParagraph"/>
        <w:numPr>
          <w:ilvl w:val="0"/>
          <w:numId w:val="14"/>
        </w:numPr>
      </w:pPr>
      <w:r>
        <w:t>Verify that the breakpoint was hit. Continue.</w:t>
      </w:r>
    </w:p>
    <w:p w:rsidR="006D0707" w:rsidRDefault="006D0707" w:rsidP="006D0707">
      <w:pPr>
        <w:pStyle w:val="ListParagraph"/>
        <w:numPr>
          <w:ilvl w:val="0"/>
          <w:numId w:val="14"/>
        </w:numPr>
      </w:pPr>
      <w:r>
        <w:t>Verify that the torch is visibly lit.</w:t>
      </w:r>
    </w:p>
    <w:p w:rsidR="008C57CD" w:rsidRDefault="008C57CD" w:rsidP="008C57CD">
      <w:pPr>
        <w:rPr>
          <w:b/>
        </w:rPr>
      </w:pPr>
      <w:r>
        <w:rPr>
          <w:b/>
        </w:rPr>
        <w:t>Key Activation Test</w:t>
      </w:r>
    </w:p>
    <w:p w:rsidR="008C57CD" w:rsidRDefault="008C57CD" w:rsidP="008C57CD">
      <w:pPr>
        <w:pStyle w:val="ListParagraph"/>
        <w:numPr>
          <w:ilvl w:val="0"/>
          <w:numId w:val="15"/>
        </w:numPr>
      </w:pPr>
      <w:r>
        <w:t>Open Key.cpp. Go to Torch::Update, and place a breakpoint within the “if(IsActive()…)” block of code.</w:t>
      </w:r>
    </w:p>
    <w:p w:rsidR="008C57CD" w:rsidRDefault="008C57CD" w:rsidP="008C57CD">
      <w:pPr>
        <w:pStyle w:val="ListParagraph"/>
        <w:numPr>
          <w:ilvl w:val="0"/>
          <w:numId w:val="15"/>
        </w:numPr>
      </w:pPr>
      <w:r>
        <w:t>Run the game in debug mode.</w:t>
      </w:r>
    </w:p>
    <w:p w:rsidR="008C57CD" w:rsidRDefault="008C57CD" w:rsidP="008C57CD">
      <w:pPr>
        <w:pStyle w:val="ListParagraph"/>
        <w:numPr>
          <w:ilvl w:val="0"/>
          <w:numId w:val="15"/>
        </w:numPr>
      </w:pPr>
      <w:r>
        <w:t>Find a key within the level and activate it.</w:t>
      </w:r>
    </w:p>
    <w:p w:rsidR="008C57CD" w:rsidRDefault="008C57CD" w:rsidP="008C57CD">
      <w:pPr>
        <w:pStyle w:val="ListParagraph"/>
        <w:numPr>
          <w:ilvl w:val="0"/>
          <w:numId w:val="15"/>
        </w:numPr>
      </w:pPr>
      <w:r>
        <w:t>Verify that the breakpoint was hit. Continue.</w:t>
      </w:r>
    </w:p>
    <w:p w:rsidR="008C57CD" w:rsidRDefault="008C57CD" w:rsidP="008C57CD">
      <w:pPr>
        <w:pStyle w:val="ListParagraph"/>
        <w:numPr>
          <w:ilvl w:val="0"/>
          <w:numId w:val="15"/>
        </w:numPr>
      </w:pPr>
      <w:r>
        <w:t>Verify that the key no longer appears within the level.</w:t>
      </w:r>
    </w:p>
    <w:p w:rsidR="008C57CD" w:rsidRDefault="008C57CD" w:rsidP="008C57CD">
      <w:pPr>
        <w:pStyle w:val="ListParagraph"/>
        <w:numPr>
          <w:ilvl w:val="0"/>
          <w:numId w:val="15"/>
        </w:numPr>
      </w:pPr>
      <w:r>
        <w:t>Verify that when Space is hit again, the breakpoint is not hit.</w:t>
      </w:r>
    </w:p>
    <w:p w:rsidR="00A33C4F" w:rsidRDefault="00A33C4F" w:rsidP="00A33C4F">
      <w:pPr>
        <w:rPr>
          <w:b/>
        </w:rPr>
      </w:pPr>
      <w:r>
        <w:rPr>
          <w:b/>
        </w:rPr>
        <w:t>Key Obtain Test</w:t>
      </w:r>
    </w:p>
    <w:p w:rsidR="00A33C4F" w:rsidRDefault="00A33C4F" w:rsidP="00A33C4F">
      <w:pPr>
        <w:pStyle w:val="ListParagraph"/>
        <w:numPr>
          <w:ilvl w:val="0"/>
          <w:numId w:val="19"/>
        </w:numPr>
      </w:pPr>
      <w:r>
        <w:t>Open Player.cpp. Go to Player::AddKey(), and place a breakpoint within the function.</w:t>
      </w:r>
    </w:p>
    <w:p w:rsidR="00A33C4F" w:rsidRDefault="00A33C4F" w:rsidP="00A33C4F">
      <w:pPr>
        <w:pStyle w:val="ListParagraph"/>
        <w:numPr>
          <w:ilvl w:val="0"/>
          <w:numId w:val="19"/>
        </w:numPr>
      </w:pPr>
      <w:r>
        <w:t>Run the game in debug mode.</w:t>
      </w:r>
    </w:p>
    <w:p w:rsidR="00A33C4F" w:rsidRDefault="00A33C4F" w:rsidP="00A33C4F">
      <w:pPr>
        <w:pStyle w:val="ListParagraph"/>
        <w:numPr>
          <w:ilvl w:val="0"/>
          <w:numId w:val="19"/>
        </w:numPr>
      </w:pPr>
      <w:r>
        <w:t>Find a key within the level and activate it.</w:t>
      </w:r>
    </w:p>
    <w:p w:rsidR="00A33C4F" w:rsidRDefault="00A33C4F" w:rsidP="00A33C4F">
      <w:pPr>
        <w:pStyle w:val="ListParagraph"/>
        <w:numPr>
          <w:ilvl w:val="0"/>
          <w:numId w:val="19"/>
        </w:numPr>
      </w:pPr>
      <w:r>
        <w:t>Verify that the breakpoint was hit. Step forward once.</w:t>
      </w:r>
    </w:p>
    <w:p w:rsidR="00A33C4F" w:rsidRDefault="00A33C4F" w:rsidP="00A33C4F">
      <w:pPr>
        <w:pStyle w:val="ListParagraph"/>
        <w:numPr>
          <w:ilvl w:val="0"/>
          <w:numId w:val="19"/>
        </w:numPr>
      </w:pPr>
      <w:r>
        <w:t>Verify that the door’s name associated with the key is now within the list.</w:t>
      </w:r>
    </w:p>
    <w:p w:rsidR="00A33C4F" w:rsidRPr="00A33C4F" w:rsidRDefault="00A33C4F" w:rsidP="00A33C4F">
      <w:pPr>
        <w:ind w:left="360"/>
      </w:pPr>
    </w:p>
    <w:p w:rsidR="008C57CD" w:rsidRDefault="008C57CD" w:rsidP="008C57CD">
      <w:pPr>
        <w:rPr>
          <w:b/>
        </w:rPr>
      </w:pPr>
      <w:r>
        <w:rPr>
          <w:b/>
        </w:rPr>
        <w:lastRenderedPageBreak/>
        <w:t>Stairs Activation Test</w:t>
      </w:r>
    </w:p>
    <w:p w:rsidR="008C57CD" w:rsidRDefault="008C57CD" w:rsidP="008C57CD">
      <w:pPr>
        <w:pStyle w:val="ListParagraph"/>
        <w:numPr>
          <w:ilvl w:val="0"/>
          <w:numId w:val="16"/>
        </w:numPr>
      </w:pPr>
      <w:r>
        <w:t>Open Stairs.cpp. Go to Torch::Update, and place a breakpoint within the “if(IsActive()…)” block of code.</w:t>
      </w:r>
    </w:p>
    <w:p w:rsidR="008C57CD" w:rsidRDefault="008C57CD" w:rsidP="008C57CD">
      <w:pPr>
        <w:pStyle w:val="ListParagraph"/>
        <w:numPr>
          <w:ilvl w:val="0"/>
          <w:numId w:val="16"/>
        </w:numPr>
      </w:pPr>
      <w:r>
        <w:t>Run the game in debug mode.</w:t>
      </w:r>
    </w:p>
    <w:p w:rsidR="008C57CD" w:rsidRDefault="008C57CD" w:rsidP="008C57CD">
      <w:pPr>
        <w:pStyle w:val="ListParagraph"/>
        <w:numPr>
          <w:ilvl w:val="0"/>
          <w:numId w:val="16"/>
        </w:numPr>
      </w:pPr>
      <w:r>
        <w:t>Find some stairs within the level and activate them.</w:t>
      </w:r>
    </w:p>
    <w:p w:rsidR="008C57CD" w:rsidRDefault="008C57CD" w:rsidP="008C57CD">
      <w:pPr>
        <w:pStyle w:val="ListParagraph"/>
        <w:numPr>
          <w:ilvl w:val="0"/>
          <w:numId w:val="16"/>
        </w:numPr>
      </w:pPr>
      <w:r>
        <w:t>Verify that the breakpoint was hit. Continue.</w:t>
      </w:r>
    </w:p>
    <w:p w:rsidR="008C57CD" w:rsidRDefault="008C57CD" w:rsidP="008C57CD">
      <w:pPr>
        <w:pStyle w:val="ListParagraph"/>
        <w:numPr>
          <w:ilvl w:val="0"/>
          <w:numId w:val="16"/>
        </w:numPr>
      </w:pPr>
      <w:r>
        <w:t>Verify that the level has changed.</w:t>
      </w:r>
    </w:p>
    <w:p w:rsidR="008C57CD" w:rsidRDefault="008C57CD" w:rsidP="008C57CD">
      <w:pPr>
        <w:pStyle w:val="ListParagraph"/>
        <w:numPr>
          <w:ilvl w:val="0"/>
          <w:numId w:val="16"/>
        </w:numPr>
      </w:pPr>
      <w:r>
        <w:t>Activate the stairs again. Verify that the breakpoint is hit once again and that the level changes back.</w:t>
      </w:r>
    </w:p>
    <w:p w:rsidR="008C57CD" w:rsidRDefault="005420CE" w:rsidP="008C57CD">
      <w:r>
        <w:rPr>
          <w:b/>
        </w:rPr>
        <w:t>Magnitude Test</w:t>
      </w:r>
    </w:p>
    <w:p w:rsidR="005420CE" w:rsidRDefault="005420CE" w:rsidP="008C57CD">
      <w:pPr>
        <w:pStyle w:val="ListParagraph"/>
        <w:numPr>
          <w:ilvl w:val="0"/>
          <w:numId w:val="17"/>
        </w:numPr>
      </w:pPr>
      <w:r>
        <w:t>Open main.cpp. Insert a</w:t>
      </w:r>
      <w:r w:rsidR="00B40925">
        <w:t xml:space="preserve"> line of code at the beginning of “int main()”</w:t>
      </w:r>
    </w:p>
    <w:p w:rsidR="005420CE" w:rsidRDefault="005420CE" w:rsidP="005420CE">
      <w:pPr>
        <w:pStyle w:val="Code"/>
      </w:pPr>
      <w:r>
        <w:t>magnitude(sf::Vector2f(3.0, 4.0));</w:t>
      </w:r>
    </w:p>
    <w:p w:rsidR="00B40925" w:rsidRDefault="00B40925" w:rsidP="00B40925">
      <w:pPr>
        <w:pStyle w:val="ListParagraph"/>
        <w:numPr>
          <w:ilvl w:val="0"/>
          <w:numId w:val="17"/>
        </w:numPr>
      </w:pPr>
      <w:r>
        <w:t>Set a breakpoint at the new line of code. Run the program.</w:t>
      </w:r>
    </w:p>
    <w:p w:rsidR="00B40925" w:rsidRDefault="005F6C57" w:rsidP="00B40925">
      <w:pPr>
        <w:pStyle w:val="ListParagraph"/>
        <w:numPr>
          <w:ilvl w:val="0"/>
          <w:numId w:val="17"/>
        </w:numPr>
      </w:pPr>
      <w:r>
        <w:t>Step forward once. Verify that the function returns “5.0”.</w:t>
      </w:r>
    </w:p>
    <w:p w:rsidR="005F6C57" w:rsidRDefault="005F6C57" w:rsidP="005F6C57">
      <w:pPr>
        <w:rPr>
          <w:b/>
        </w:rPr>
      </w:pPr>
      <w:r>
        <w:rPr>
          <w:b/>
        </w:rPr>
        <w:t>Demon Attack Test</w:t>
      </w:r>
    </w:p>
    <w:p w:rsidR="005F6C57" w:rsidRDefault="005F6C57" w:rsidP="005F6C57">
      <w:pPr>
        <w:pStyle w:val="ListParagraph"/>
        <w:numPr>
          <w:ilvl w:val="0"/>
          <w:numId w:val="18"/>
        </w:numPr>
      </w:pPr>
      <w:r>
        <w:t>Open Demon.cpp. Place a breakpoint within “Demon::Attack()”, within the “if(state==CHARGING)” block of code.</w:t>
      </w:r>
    </w:p>
    <w:p w:rsidR="005F6C57" w:rsidRDefault="005F6C57" w:rsidP="005F6C57">
      <w:pPr>
        <w:pStyle w:val="ListParagraph"/>
        <w:numPr>
          <w:ilvl w:val="0"/>
          <w:numId w:val="18"/>
        </w:numPr>
      </w:pPr>
      <w:r>
        <w:t>Run the program. Press the Play button.</w:t>
      </w:r>
    </w:p>
    <w:p w:rsidR="005F6C57" w:rsidRDefault="005F6C57" w:rsidP="005F6C57">
      <w:pPr>
        <w:pStyle w:val="ListParagraph"/>
        <w:numPr>
          <w:ilvl w:val="0"/>
          <w:numId w:val="18"/>
        </w:numPr>
      </w:pPr>
      <w:r>
        <w:t>Find a Demon within the level and walk up to it.</w:t>
      </w:r>
    </w:p>
    <w:p w:rsidR="005F6C57" w:rsidRDefault="005F6C57" w:rsidP="005F6C57">
      <w:pPr>
        <w:pStyle w:val="ListParagraph"/>
        <w:numPr>
          <w:ilvl w:val="0"/>
          <w:numId w:val="18"/>
        </w:numPr>
      </w:pPr>
      <w:r>
        <w:t>Wait until the Demon charges at the player.</w:t>
      </w:r>
    </w:p>
    <w:p w:rsidR="005F6C57" w:rsidRDefault="005F6C57" w:rsidP="005F6C57">
      <w:pPr>
        <w:pStyle w:val="ListParagraph"/>
        <w:numPr>
          <w:ilvl w:val="0"/>
          <w:numId w:val="18"/>
        </w:numPr>
      </w:pPr>
      <w:r>
        <w:t>Verify that when the Demon collides with the player, the breakpoint is hit.</w:t>
      </w:r>
    </w:p>
    <w:p w:rsidR="00495BB7" w:rsidRDefault="00495BB7" w:rsidP="00495BB7">
      <w:pPr>
        <w:rPr>
          <w:b/>
        </w:rPr>
      </w:pPr>
      <w:r>
        <w:rPr>
          <w:b/>
        </w:rPr>
        <w:t>Attack Sound Test</w:t>
      </w:r>
    </w:p>
    <w:p w:rsidR="00495BB7" w:rsidRDefault="00495BB7" w:rsidP="00495BB7">
      <w:pPr>
        <w:pStyle w:val="ListParagraph"/>
        <w:numPr>
          <w:ilvl w:val="0"/>
          <w:numId w:val="44"/>
        </w:numPr>
      </w:pPr>
      <w:r>
        <w:t>Open Player.cpp. Place a breakpoint within “Player::Attack()”.</w:t>
      </w:r>
    </w:p>
    <w:p w:rsidR="00495BB7" w:rsidRDefault="00495BB7" w:rsidP="00495BB7">
      <w:pPr>
        <w:pStyle w:val="ListParagraph"/>
        <w:numPr>
          <w:ilvl w:val="0"/>
          <w:numId w:val="44"/>
        </w:numPr>
      </w:pPr>
      <w:r>
        <w:t>Run the program. Press the Play button.</w:t>
      </w:r>
    </w:p>
    <w:p w:rsidR="00495BB7" w:rsidRDefault="00495BB7" w:rsidP="00495BB7">
      <w:pPr>
        <w:pStyle w:val="ListParagraph"/>
        <w:numPr>
          <w:ilvl w:val="0"/>
          <w:numId w:val="44"/>
        </w:numPr>
      </w:pPr>
      <w:r>
        <w:t>Find a Demon in the level. Face it using the WASD keys and press Space to attack it.</w:t>
      </w:r>
    </w:p>
    <w:p w:rsidR="00495BB7" w:rsidRDefault="00495BB7" w:rsidP="00495BB7">
      <w:pPr>
        <w:pStyle w:val="ListParagraph"/>
        <w:numPr>
          <w:ilvl w:val="0"/>
          <w:numId w:val="44"/>
        </w:numPr>
      </w:pPr>
      <w:r>
        <w:t>Verify that the breakpoint is hit.</w:t>
      </w:r>
    </w:p>
    <w:p w:rsidR="00495BB7" w:rsidRDefault="00495BB7" w:rsidP="00495BB7">
      <w:pPr>
        <w:pStyle w:val="ListParagraph"/>
        <w:numPr>
          <w:ilvl w:val="0"/>
          <w:numId w:val="44"/>
        </w:numPr>
      </w:pPr>
      <w:r>
        <w:t>Step through the code until “soundManager.PlaySound(“hit”)” is encountered.</w:t>
      </w:r>
    </w:p>
    <w:p w:rsidR="00495BB7" w:rsidRDefault="00495BB7" w:rsidP="00495BB7">
      <w:pPr>
        <w:pStyle w:val="ListParagraph"/>
        <w:numPr>
          <w:ilvl w:val="0"/>
          <w:numId w:val="44"/>
        </w:numPr>
      </w:pPr>
      <w:r>
        <w:t>Press F5 to continue the program. Verify that “assets/sound/thwack.ogg” is played.</w:t>
      </w:r>
    </w:p>
    <w:p w:rsidR="00495BB7" w:rsidRDefault="00495BB7" w:rsidP="00495BB7">
      <w:r>
        <w:rPr>
          <w:b/>
        </w:rPr>
        <w:t>HUD Humanity Test</w:t>
      </w:r>
    </w:p>
    <w:p w:rsidR="00495BB7" w:rsidRDefault="00495BB7" w:rsidP="00495BB7">
      <w:pPr>
        <w:pStyle w:val="ListParagraph"/>
        <w:numPr>
          <w:ilvl w:val="0"/>
          <w:numId w:val="45"/>
        </w:numPr>
      </w:pPr>
      <w:r>
        <w:t>Open HUD.cpp. Place a breakpoint within “HUD::ChangeFill()”, within the “if(which == humanity…)” block of code.</w:t>
      </w:r>
    </w:p>
    <w:p w:rsidR="00495BB7" w:rsidRDefault="00495BB7" w:rsidP="00495BB7">
      <w:pPr>
        <w:pStyle w:val="ListParagraph"/>
        <w:numPr>
          <w:ilvl w:val="0"/>
          <w:numId w:val="45"/>
        </w:numPr>
      </w:pPr>
      <w:r>
        <w:t>Run the game. Press the Play button.</w:t>
      </w:r>
    </w:p>
    <w:p w:rsidR="00D735A7" w:rsidRDefault="00463538" w:rsidP="00495BB7">
      <w:pPr>
        <w:pStyle w:val="ListParagraph"/>
        <w:numPr>
          <w:ilvl w:val="0"/>
          <w:numId w:val="45"/>
        </w:numPr>
      </w:pPr>
      <w:r>
        <w:t>Note the third image i</w:t>
      </w:r>
      <w:r w:rsidR="00D735A7">
        <w:t>n the HUD (bottom left corner).</w:t>
      </w:r>
    </w:p>
    <w:p w:rsidR="00495BB7" w:rsidRDefault="00495BB7" w:rsidP="00495BB7">
      <w:pPr>
        <w:pStyle w:val="ListParagraph"/>
        <w:numPr>
          <w:ilvl w:val="0"/>
          <w:numId w:val="45"/>
        </w:numPr>
      </w:pPr>
      <w:r>
        <w:t>Wait for about one minute.</w:t>
      </w:r>
    </w:p>
    <w:p w:rsidR="00495BB7" w:rsidRDefault="00495BB7" w:rsidP="00495BB7">
      <w:pPr>
        <w:pStyle w:val="ListParagraph"/>
        <w:numPr>
          <w:ilvl w:val="0"/>
          <w:numId w:val="45"/>
        </w:numPr>
      </w:pPr>
      <w:r>
        <w:t>Verify that the breakpoint is hit. Hit F5 to continue the program.</w:t>
      </w:r>
    </w:p>
    <w:p w:rsidR="00495BB7" w:rsidRPr="00495BB7" w:rsidRDefault="00495BB7" w:rsidP="00495BB7">
      <w:pPr>
        <w:pStyle w:val="ListParagraph"/>
        <w:numPr>
          <w:ilvl w:val="0"/>
          <w:numId w:val="45"/>
        </w:numPr>
      </w:pPr>
      <w:r>
        <w:t>Verify that the third image in the HUD (bottom left corner) has changed.</w:t>
      </w:r>
    </w:p>
    <w:p w:rsidR="00A6407C" w:rsidRDefault="00A6407C">
      <w:pPr>
        <w:rPr>
          <w:rFonts w:asciiTheme="majorHAnsi" w:eastAsiaTheme="majorEastAsia" w:hAnsiTheme="majorHAnsi" w:cstheme="majorBidi"/>
          <w:b/>
          <w:bCs/>
        </w:rPr>
      </w:pPr>
      <w:r>
        <w:br w:type="page"/>
      </w:r>
    </w:p>
    <w:p w:rsidR="008E1878" w:rsidRPr="008E1878" w:rsidRDefault="00BC4DE2" w:rsidP="008E1878">
      <w:pPr>
        <w:pStyle w:val="Heading3"/>
      </w:pPr>
      <w:r>
        <w:lastRenderedPageBreak/>
        <w:t>7.2 System Test</w:t>
      </w:r>
    </w:p>
    <w:p w:rsidR="008E1878" w:rsidRDefault="008E1878" w:rsidP="00392899">
      <w:r w:rsidRPr="00392899">
        <w:rPr>
          <w:b/>
        </w:rPr>
        <w:t xml:space="preserve">Runnable </w:t>
      </w:r>
      <w:r w:rsidR="00DC40CB" w:rsidRPr="00392899">
        <w:rPr>
          <w:b/>
        </w:rPr>
        <w:t>T</w:t>
      </w:r>
      <w:r w:rsidRPr="00392899">
        <w:rPr>
          <w:b/>
        </w:rPr>
        <w:t>est</w:t>
      </w:r>
    </w:p>
    <w:p w:rsidR="008E1878" w:rsidRDefault="00392899" w:rsidP="00392899">
      <w:pPr>
        <w:pStyle w:val="ListParagraph"/>
        <w:numPr>
          <w:ilvl w:val="0"/>
          <w:numId w:val="25"/>
        </w:numPr>
      </w:pPr>
      <w:r>
        <w:t>Open the executable file.</w:t>
      </w:r>
    </w:p>
    <w:p w:rsidR="008E1878" w:rsidRDefault="008E1878" w:rsidP="00392899">
      <w:pPr>
        <w:pStyle w:val="ListParagraph"/>
        <w:numPr>
          <w:ilvl w:val="0"/>
          <w:numId w:val="25"/>
        </w:numPr>
      </w:pPr>
      <w:r>
        <w:t>After the game begins, click “Start”.</w:t>
      </w:r>
    </w:p>
    <w:p w:rsidR="008E1878" w:rsidRDefault="008E1878" w:rsidP="00392899">
      <w:pPr>
        <w:pStyle w:val="ListParagraph"/>
        <w:numPr>
          <w:ilvl w:val="0"/>
          <w:numId w:val="25"/>
        </w:numPr>
      </w:pPr>
      <w:r>
        <w:t>Verify the game loads.</w:t>
      </w:r>
    </w:p>
    <w:p w:rsidR="008E1878" w:rsidRDefault="008E1878" w:rsidP="00392899">
      <w:r w:rsidRPr="00392899">
        <w:rPr>
          <w:b/>
        </w:rPr>
        <w:t xml:space="preserve">Movable </w:t>
      </w:r>
      <w:r w:rsidR="00DC40CB" w:rsidRPr="00392899">
        <w:rPr>
          <w:b/>
        </w:rPr>
        <w:t>T</w:t>
      </w:r>
      <w:r w:rsidRPr="00392899">
        <w:rPr>
          <w:b/>
        </w:rPr>
        <w:t>est</w:t>
      </w:r>
    </w:p>
    <w:p w:rsidR="00DC40CB" w:rsidRDefault="008E1878" w:rsidP="00392899">
      <w:pPr>
        <w:pStyle w:val="ListParagraph"/>
        <w:numPr>
          <w:ilvl w:val="0"/>
          <w:numId w:val="32"/>
        </w:numPr>
      </w:pPr>
      <w:r>
        <w:t>Move up(W-key)</w:t>
      </w:r>
    </w:p>
    <w:p w:rsidR="00DC40CB" w:rsidRDefault="008E1878" w:rsidP="00392899">
      <w:pPr>
        <w:pStyle w:val="ListParagraph"/>
        <w:numPr>
          <w:ilvl w:val="0"/>
          <w:numId w:val="32"/>
        </w:numPr>
      </w:pPr>
      <w:r>
        <w:t>right(D-Key)</w:t>
      </w:r>
    </w:p>
    <w:p w:rsidR="00DC40CB" w:rsidRDefault="008E1878" w:rsidP="00392899">
      <w:pPr>
        <w:pStyle w:val="ListParagraph"/>
        <w:numPr>
          <w:ilvl w:val="0"/>
          <w:numId w:val="32"/>
        </w:numPr>
      </w:pPr>
      <w:r>
        <w:t xml:space="preserve">down(S-key) </w:t>
      </w:r>
    </w:p>
    <w:p w:rsidR="008E1878" w:rsidRDefault="008E1878" w:rsidP="00392899">
      <w:pPr>
        <w:pStyle w:val="ListParagraph"/>
        <w:numPr>
          <w:ilvl w:val="0"/>
          <w:numId w:val="32"/>
        </w:numPr>
      </w:pPr>
      <w:r>
        <w:t>left(A-Key).</w:t>
      </w:r>
    </w:p>
    <w:p w:rsidR="00DC40CB" w:rsidRDefault="00DC40CB" w:rsidP="00392899">
      <w:pPr>
        <w:pStyle w:val="ListParagraph"/>
        <w:numPr>
          <w:ilvl w:val="0"/>
          <w:numId w:val="32"/>
        </w:numPr>
      </w:pPr>
      <w:r>
        <w:t>Verify the player moves in the direction indicated.</w:t>
      </w:r>
    </w:p>
    <w:p w:rsidR="00392899" w:rsidRDefault="00AC0FA2" w:rsidP="00392899">
      <w:r>
        <w:rPr>
          <w:b/>
        </w:rPr>
        <w:t>Torch Test</w:t>
      </w:r>
    </w:p>
    <w:p w:rsidR="00392899" w:rsidRDefault="008E1878" w:rsidP="00392899">
      <w:pPr>
        <w:pStyle w:val="ListParagraph"/>
        <w:numPr>
          <w:ilvl w:val="0"/>
          <w:numId w:val="33"/>
        </w:numPr>
      </w:pPr>
      <w:r>
        <w:t xml:space="preserve">Walk to </w:t>
      </w:r>
      <w:r w:rsidR="00392899">
        <w:t>a</w:t>
      </w:r>
      <w:r>
        <w:t xml:space="preserve"> </w:t>
      </w:r>
      <w:r w:rsidR="00392899">
        <w:t>torch object</w:t>
      </w:r>
    </w:p>
    <w:p w:rsidR="008E1878" w:rsidRDefault="00392899" w:rsidP="00392899">
      <w:pPr>
        <w:pStyle w:val="ListParagraph"/>
        <w:numPr>
          <w:ilvl w:val="0"/>
          <w:numId w:val="33"/>
        </w:numPr>
      </w:pPr>
      <w:r>
        <w:t>T</w:t>
      </w:r>
      <w:r w:rsidR="008E1878">
        <w:t>urn it on and off by pressing “space-key”.</w:t>
      </w:r>
    </w:p>
    <w:p w:rsidR="00392899" w:rsidRDefault="00392899" w:rsidP="00AC0FA2">
      <w:pPr>
        <w:pStyle w:val="ListParagraph"/>
        <w:numPr>
          <w:ilvl w:val="0"/>
          <w:numId w:val="33"/>
        </w:numPr>
      </w:pPr>
      <w:r>
        <w:t>Verify that</w:t>
      </w:r>
      <w:r w:rsidR="008E1878">
        <w:t xml:space="preserve"> the torch produce</w:t>
      </w:r>
      <w:r>
        <w:t>s</w:t>
      </w:r>
      <w:r w:rsidR="008E1878">
        <w:t xml:space="preserve"> light.</w:t>
      </w:r>
    </w:p>
    <w:p w:rsidR="00392899" w:rsidRDefault="00DC40CB" w:rsidP="00392899">
      <w:r w:rsidRPr="00392899">
        <w:rPr>
          <w:b/>
        </w:rPr>
        <w:t xml:space="preserve">Key </w:t>
      </w:r>
      <w:r w:rsidR="00AC0FA2">
        <w:rPr>
          <w:b/>
        </w:rPr>
        <w:t>Test</w:t>
      </w:r>
    </w:p>
    <w:p w:rsidR="00392899" w:rsidRDefault="008E1878" w:rsidP="00392899">
      <w:pPr>
        <w:pStyle w:val="ListParagraph"/>
        <w:numPr>
          <w:ilvl w:val="0"/>
          <w:numId w:val="34"/>
        </w:numPr>
      </w:pPr>
      <w:r>
        <w:t>Pick up a key by using “E-key”.</w:t>
      </w:r>
    </w:p>
    <w:p w:rsidR="008E1878" w:rsidRDefault="00392899" w:rsidP="00392899">
      <w:pPr>
        <w:pStyle w:val="ListParagraph"/>
        <w:numPr>
          <w:ilvl w:val="0"/>
          <w:numId w:val="34"/>
        </w:numPr>
      </w:pPr>
      <w:r>
        <w:t>Verify that a message displays that the key is picked up.</w:t>
      </w:r>
    </w:p>
    <w:p w:rsidR="00392899" w:rsidRDefault="00DC40CB" w:rsidP="00392899">
      <w:r w:rsidRPr="00392899">
        <w:rPr>
          <w:b/>
        </w:rPr>
        <w:t>Soul Test</w:t>
      </w:r>
    </w:p>
    <w:p w:rsidR="00392899" w:rsidRDefault="008E1878" w:rsidP="00392899">
      <w:pPr>
        <w:pStyle w:val="ListParagraph"/>
        <w:numPr>
          <w:ilvl w:val="0"/>
          <w:numId w:val="35"/>
        </w:numPr>
      </w:pPr>
      <w:r>
        <w:t>Pick up a soul</w:t>
      </w:r>
      <w:r w:rsidR="00DC40CB">
        <w:t xml:space="preserve"> using “E-key”</w:t>
      </w:r>
      <w:r>
        <w:t>.</w:t>
      </w:r>
      <w:r w:rsidRPr="004D184A">
        <w:t xml:space="preserve"> </w:t>
      </w:r>
    </w:p>
    <w:p w:rsidR="008E1878" w:rsidRDefault="00392899" w:rsidP="00392899">
      <w:pPr>
        <w:pStyle w:val="ListParagraph"/>
        <w:numPr>
          <w:ilvl w:val="0"/>
          <w:numId w:val="35"/>
        </w:numPr>
      </w:pPr>
      <w:r>
        <w:t>Verify</w:t>
      </w:r>
      <w:r w:rsidR="008E1878">
        <w:t xml:space="preserve"> </w:t>
      </w:r>
      <w:r>
        <w:t>a</w:t>
      </w:r>
      <w:r w:rsidR="00DC40CB">
        <w:t xml:space="preserve"> message display</w:t>
      </w:r>
      <w:r>
        <w:t>s saying</w:t>
      </w:r>
      <w:r w:rsidR="00DC40CB">
        <w:t xml:space="preserve"> </w:t>
      </w:r>
      <w:r>
        <w:t xml:space="preserve">that </w:t>
      </w:r>
      <w:r w:rsidR="00DC40CB">
        <w:t>you have picked a soul and how many remains to finish the game</w:t>
      </w:r>
      <w:r w:rsidR="008E1878">
        <w:t>.</w:t>
      </w:r>
    </w:p>
    <w:p w:rsidR="00392899" w:rsidRDefault="00392899" w:rsidP="00392899">
      <w:pPr>
        <w:rPr>
          <w:b/>
        </w:rPr>
      </w:pPr>
      <w:r>
        <w:rPr>
          <w:b/>
        </w:rPr>
        <w:t>Door Test:</w:t>
      </w:r>
    </w:p>
    <w:p w:rsidR="00392899" w:rsidRDefault="008E1878" w:rsidP="00392899">
      <w:pPr>
        <w:pStyle w:val="ListParagraph"/>
        <w:numPr>
          <w:ilvl w:val="0"/>
          <w:numId w:val="36"/>
        </w:numPr>
      </w:pPr>
      <w:r>
        <w:t>Open a door using “E-key”.</w:t>
      </w:r>
    </w:p>
    <w:p w:rsidR="008E1878" w:rsidRDefault="00392899" w:rsidP="00392899">
      <w:pPr>
        <w:pStyle w:val="ListParagraph"/>
        <w:numPr>
          <w:ilvl w:val="0"/>
          <w:numId w:val="36"/>
        </w:numPr>
      </w:pPr>
      <w:r>
        <w:t>Verify that the door</w:t>
      </w:r>
      <w:r w:rsidR="008E1878">
        <w:t xml:space="preserve"> open</w:t>
      </w:r>
      <w:r>
        <w:t xml:space="preserve">s if </w:t>
      </w:r>
      <w:r w:rsidR="008E1878">
        <w:t>you have the key. Otherwise, a message will dis</w:t>
      </w:r>
      <w:r>
        <w:t>play “loc</w:t>
      </w:r>
      <w:r w:rsidR="008E1878">
        <w:t>ked</w:t>
      </w:r>
      <w:r>
        <w:t>:</w:t>
      </w:r>
      <w:r w:rsidR="008E1878">
        <w:t xml:space="preserve"> you need ‘</w:t>
      </w:r>
      <w:r w:rsidR="00DC40CB">
        <w:t>key color</w:t>
      </w:r>
      <w:r w:rsidR="008E1878">
        <w:t>’ key”.</w:t>
      </w:r>
    </w:p>
    <w:p w:rsidR="00115D91" w:rsidRDefault="00DC40CB" w:rsidP="00115D91">
      <w:r w:rsidRPr="00115D91">
        <w:rPr>
          <w:b/>
        </w:rPr>
        <w:t>Attack</w:t>
      </w:r>
      <w:r w:rsidR="00115D91">
        <w:rPr>
          <w:b/>
        </w:rPr>
        <w:t xml:space="preserve"> Test</w:t>
      </w:r>
    </w:p>
    <w:p w:rsidR="00115D91" w:rsidRDefault="008E1878" w:rsidP="00115D91">
      <w:pPr>
        <w:pStyle w:val="ListParagraph"/>
        <w:numPr>
          <w:ilvl w:val="0"/>
          <w:numId w:val="37"/>
        </w:numPr>
      </w:pPr>
      <w:r>
        <w:t>Attack an enemy using “space-key”.</w:t>
      </w:r>
    </w:p>
    <w:p w:rsidR="00115D91" w:rsidRDefault="00115D91" w:rsidP="00115D91">
      <w:pPr>
        <w:pStyle w:val="ListParagraph"/>
        <w:numPr>
          <w:ilvl w:val="0"/>
          <w:numId w:val="37"/>
        </w:numPr>
      </w:pPr>
      <w:r>
        <w:t>Verify that a sound is played.</w:t>
      </w:r>
    </w:p>
    <w:p w:rsidR="00115D91" w:rsidRDefault="00115D91" w:rsidP="00115D91">
      <w:pPr>
        <w:pStyle w:val="ListParagraph"/>
        <w:numPr>
          <w:ilvl w:val="0"/>
          <w:numId w:val="37"/>
        </w:numPr>
      </w:pPr>
      <w:r>
        <w:t>Attack the enemy four times.</w:t>
      </w:r>
    </w:p>
    <w:p w:rsidR="008E1878" w:rsidRDefault="00115D91" w:rsidP="00115D91">
      <w:pPr>
        <w:pStyle w:val="ListParagraph"/>
        <w:numPr>
          <w:ilvl w:val="0"/>
          <w:numId w:val="37"/>
        </w:numPr>
      </w:pPr>
      <w:r>
        <w:t>Verify that the enemy’s</w:t>
      </w:r>
      <w:r w:rsidR="008E1878">
        <w:t xml:space="preserve"> health decrease</w:t>
      </w:r>
      <w:r>
        <w:t>s</w:t>
      </w:r>
      <w:r w:rsidR="008E1878">
        <w:t xml:space="preserve"> and enemy get destroyed.</w:t>
      </w:r>
    </w:p>
    <w:p w:rsidR="00884302" w:rsidRDefault="00884302" w:rsidP="00884302">
      <w:pPr>
        <w:rPr>
          <w:b/>
        </w:rPr>
      </w:pPr>
      <w:r>
        <w:rPr>
          <w:b/>
        </w:rPr>
        <w:t>Collation Test</w:t>
      </w:r>
    </w:p>
    <w:p w:rsidR="00884302" w:rsidRDefault="008E1878" w:rsidP="00884302">
      <w:pPr>
        <w:pStyle w:val="ListParagraph"/>
        <w:numPr>
          <w:ilvl w:val="0"/>
          <w:numId w:val="38"/>
        </w:numPr>
      </w:pPr>
      <w:r>
        <w:t xml:space="preserve">Collide with </w:t>
      </w:r>
      <w:r w:rsidR="00884302">
        <w:t xml:space="preserve">a </w:t>
      </w:r>
      <w:r>
        <w:t>wall.</w:t>
      </w:r>
    </w:p>
    <w:p w:rsidR="008E1878" w:rsidRDefault="00884302" w:rsidP="00884302">
      <w:pPr>
        <w:pStyle w:val="ListParagraph"/>
        <w:numPr>
          <w:ilvl w:val="0"/>
          <w:numId w:val="38"/>
        </w:numPr>
      </w:pPr>
      <w:r>
        <w:t>Verify that the player</w:t>
      </w:r>
      <w:r w:rsidR="008E1878">
        <w:t xml:space="preserve"> stop</w:t>
      </w:r>
      <w:r>
        <w:t>s</w:t>
      </w:r>
      <w:r w:rsidR="008E1878">
        <w:t xml:space="preserve"> moving in the direction of the wall</w:t>
      </w:r>
    </w:p>
    <w:p w:rsidR="0039701E" w:rsidRDefault="001B602D" w:rsidP="0039701E">
      <w:pPr>
        <w:rPr>
          <w:b/>
        </w:rPr>
      </w:pPr>
      <w:r>
        <w:rPr>
          <w:b/>
        </w:rPr>
        <w:lastRenderedPageBreak/>
        <w:t>Level test</w:t>
      </w:r>
    </w:p>
    <w:p w:rsidR="0039701E" w:rsidRDefault="008E1878" w:rsidP="0039701E">
      <w:pPr>
        <w:pStyle w:val="ListParagraph"/>
        <w:numPr>
          <w:ilvl w:val="0"/>
          <w:numId w:val="39"/>
        </w:numPr>
      </w:pPr>
      <w:r>
        <w:t>Advance the player to next level by using the stairs using “E-key”.</w:t>
      </w:r>
    </w:p>
    <w:p w:rsidR="008E1878" w:rsidRDefault="0039701E" w:rsidP="0039701E">
      <w:pPr>
        <w:pStyle w:val="ListParagraph"/>
        <w:numPr>
          <w:ilvl w:val="0"/>
          <w:numId w:val="39"/>
        </w:numPr>
      </w:pPr>
      <w:r>
        <w:t>Verify that a new level is loaded.</w:t>
      </w:r>
    </w:p>
    <w:p w:rsidR="003E4780" w:rsidRDefault="001B602D" w:rsidP="003E4780">
      <w:r>
        <w:rPr>
          <w:b/>
        </w:rPr>
        <w:t>Game terminate</w:t>
      </w:r>
      <w:r w:rsidR="00DC40CB">
        <w:t xml:space="preserve"> </w:t>
      </w:r>
    </w:p>
    <w:p w:rsidR="003E4780" w:rsidRDefault="008E1878" w:rsidP="003E4780">
      <w:pPr>
        <w:pStyle w:val="ListParagraph"/>
        <w:numPr>
          <w:ilvl w:val="0"/>
          <w:numId w:val="40"/>
        </w:numPr>
      </w:pPr>
      <w:r>
        <w:t>Kill the player.</w:t>
      </w:r>
    </w:p>
    <w:p w:rsidR="008E1878" w:rsidRDefault="003E4780" w:rsidP="003E4780">
      <w:pPr>
        <w:pStyle w:val="ListParagraph"/>
        <w:numPr>
          <w:ilvl w:val="0"/>
          <w:numId w:val="40"/>
        </w:numPr>
      </w:pPr>
      <w:r>
        <w:t>Verify that</w:t>
      </w:r>
      <w:r w:rsidR="008E1878">
        <w:t xml:space="preserve"> </w:t>
      </w:r>
      <w:r>
        <w:t>the g</w:t>
      </w:r>
      <w:r w:rsidR="00CE5595">
        <w:t xml:space="preserve">ame ends and a new screen shows </w:t>
      </w:r>
      <w:r w:rsidR="008E1878">
        <w:t>up with options “Try again” or “Quit”.</w:t>
      </w:r>
    </w:p>
    <w:p w:rsidR="003E4780" w:rsidRDefault="001B602D" w:rsidP="003E4780">
      <w:pPr>
        <w:rPr>
          <w:b/>
        </w:rPr>
      </w:pPr>
      <w:r>
        <w:rPr>
          <w:b/>
        </w:rPr>
        <w:t>Game ends</w:t>
      </w:r>
    </w:p>
    <w:p w:rsidR="003E4780" w:rsidRDefault="00DC40CB" w:rsidP="003E4780">
      <w:pPr>
        <w:pStyle w:val="ListParagraph"/>
        <w:numPr>
          <w:ilvl w:val="0"/>
          <w:numId w:val="41"/>
        </w:numPr>
      </w:pPr>
      <w:r w:rsidRPr="003E4780">
        <w:t>Press “Esc” then choose “Exit”</w:t>
      </w:r>
    </w:p>
    <w:p w:rsidR="00DC40CB" w:rsidRPr="00DC40CB" w:rsidRDefault="003E4780" w:rsidP="003E4780">
      <w:pPr>
        <w:pStyle w:val="ListParagraph"/>
        <w:numPr>
          <w:ilvl w:val="0"/>
          <w:numId w:val="41"/>
        </w:numPr>
      </w:pPr>
      <w:r>
        <w:t>Verify that the process ends.</w:t>
      </w:r>
    </w:p>
    <w:p w:rsidR="00BC4DE2" w:rsidRDefault="00BC4DE2" w:rsidP="00BC4DE2">
      <w:pPr>
        <w:pStyle w:val="Heading3"/>
      </w:pPr>
      <w:r>
        <w:t>7.3 Deployment Test</w:t>
      </w:r>
    </w:p>
    <w:p w:rsidR="0001541A" w:rsidRPr="0001541A" w:rsidRDefault="0001541A" w:rsidP="0001541A">
      <w:pPr>
        <w:rPr>
          <w:b/>
        </w:rPr>
      </w:pPr>
      <w:r>
        <w:rPr>
          <w:b/>
        </w:rPr>
        <w:t>Windows 7</w:t>
      </w:r>
    </w:p>
    <w:p w:rsidR="00ED42E7" w:rsidRDefault="00ED42E7" w:rsidP="00ED42E7">
      <w:pPr>
        <w:pStyle w:val="ListParagraph"/>
        <w:numPr>
          <w:ilvl w:val="0"/>
          <w:numId w:val="20"/>
        </w:numPr>
      </w:pPr>
      <w:r>
        <w:t>Run the installer, “SCollectorSetup.msi”, on Windows 7 without Visual Studio installed.</w:t>
      </w:r>
    </w:p>
    <w:p w:rsidR="00ED42E7" w:rsidRDefault="00ED42E7" w:rsidP="00ED42E7">
      <w:pPr>
        <w:pStyle w:val="ListParagraph"/>
        <w:numPr>
          <w:ilvl w:val="0"/>
          <w:numId w:val="20"/>
        </w:numPr>
      </w:pPr>
      <w:r>
        <w:t>Ope</w:t>
      </w:r>
      <w:r w:rsidR="006B2F68">
        <w:t>n the shortcut in “All Programs”, in the Start Menu</w:t>
      </w:r>
      <w:bookmarkStart w:id="17" w:name="_GoBack"/>
      <w:bookmarkEnd w:id="17"/>
      <w:r>
        <w:t>, named “Soul Collector”.</w:t>
      </w:r>
    </w:p>
    <w:p w:rsidR="00F94858" w:rsidRDefault="00F94858" w:rsidP="00ED42E7">
      <w:pPr>
        <w:pStyle w:val="ListParagraph"/>
        <w:numPr>
          <w:ilvl w:val="0"/>
          <w:numId w:val="20"/>
        </w:numPr>
      </w:pPr>
      <w:r>
        <w:t>Verify that the game runs. Hit the “Play” button.</w:t>
      </w:r>
    </w:p>
    <w:p w:rsidR="00F94858" w:rsidRDefault="00F94858" w:rsidP="00ED42E7">
      <w:pPr>
        <w:pStyle w:val="ListParagraph"/>
        <w:numPr>
          <w:ilvl w:val="0"/>
          <w:numId w:val="20"/>
        </w:numPr>
      </w:pPr>
      <w:r>
        <w:t>Verify that the game loads the first level, and that there are no warnings in the log file.</w:t>
      </w:r>
    </w:p>
    <w:p w:rsidR="000C2999" w:rsidRDefault="00FA6549" w:rsidP="000C2999">
      <w:pPr>
        <w:pStyle w:val="ListParagraph"/>
        <w:numPr>
          <w:ilvl w:val="0"/>
          <w:numId w:val="20"/>
        </w:numPr>
      </w:pPr>
      <w:r>
        <w:t>Repeat on different configurations</w:t>
      </w:r>
      <w:r w:rsidR="000C2999">
        <w:t>; each of 32 and 64 bit, home premium &amp; professional, with:</w:t>
      </w:r>
    </w:p>
    <w:p w:rsidR="002D353C" w:rsidRDefault="002D353C" w:rsidP="002D353C">
      <w:pPr>
        <w:pStyle w:val="ListParagraph"/>
        <w:numPr>
          <w:ilvl w:val="1"/>
          <w:numId w:val="20"/>
        </w:numPr>
      </w:pPr>
      <w:r>
        <w:t>Office</w:t>
      </w:r>
      <w:r w:rsidR="000C2999">
        <w:t xml:space="preserve"> (2010 &amp; 2012) installed.</w:t>
      </w:r>
    </w:p>
    <w:p w:rsidR="002D353C" w:rsidRDefault="002D353C" w:rsidP="002D353C">
      <w:pPr>
        <w:pStyle w:val="ListParagraph"/>
        <w:numPr>
          <w:ilvl w:val="1"/>
          <w:numId w:val="20"/>
        </w:numPr>
      </w:pPr>
      <w:r>
        <w:t xml:space="preserve">Photoshop </w:t>
      </w:r>
      <w:r w:rsidR="000C2999">
        <w:t>(AS3</w:t>
      </w:r>
      <w:r w:rsidR="00A65647">
        <w:t>,4,5</w:t>
      </w:r>
      <w:r w:rsidR="000C2999">
        <w:t xml:space="preserve">) </w:t>
      </w:r>
      <w:r>
        <w:t>installed.</w:t>
      </w:r>
    </w:p>
    <w:p w:rsidR="002D353C" w:rsidRDefault="002D353C" w:rsidP="002D353C">
      <w:pPr>
        <w:pStyle w:val="ListParagraph"/>
        <w:numPr>
          <w:ilvl w:val="1"/>
          <w:numId w:val="20"/>
        </w:numPr>
      </w:pPr>
      <w:r>
        <w:t xml:space="preserve">Firefox </w:t>
      </w:r>
      <w:r w:rsidR="000C2999">
        <w:t>(latest version) installed.</w:t>
      </w:r>
    </w:p>
    <w:p w:rsidR="00FA6549" w:rsidRDefault="002D353C" w:rsidP="002D353C">
      <w:pPr>
        <w:pStyle w:val="ListParagraph"/>
        <w:numPr>
          <w:ilvl w:val="1"/>
          <w:numId w:val="20"/>
        </w:numPr>
      </w:pPr>
      <w:r>
        <w:t>Visual Studio</w:t>
      </w:r>
      <w:r w:rsidR="000C2999">
        <w:t xml:space="preserve"> (2010, 2012</w:t>
      </w:r>
      <w:r>
        <w:t xml:space="preserve"> installed.</w:t>
      </w:r>
      <w:r w:rsidR="00FA6549">
        <w:t xml:space="preserve">  </w:t>
      </w:r>
    </w:p>
    <w:p w:rsidR="002D353C" w:rsidRDefault="002D353C" w:rsidP="002D353C">
      <w:pPr>
        <w:pStyle w:val="ListParagraph"/>
        <w:numPr>
          <w:ilvl w:val="1"/>
          <w:numId w:val="20"/>
        </w:numPr>
      </w:pPr>
      <w:r>
        <w:t xml:space="preserve">Virus protection </w:t>
      </w:r>
      <w:r w:rsidR="000C2999">
        <w:t xml:space="preserve">(MSE, Avast, Norton) </w:t>
      </w:r>
      <w:r>
        <w:t>installed.</w:t>
      </w:r>
    </w:p>
    <w:p w:rsidR="000C2999" w:rsidRDefault="000C2999" w:rsidP="002D353C">
      <w:pPr>
        <w:pStyle w:val="ListParagraph"/>
        <w:numPr>
          <w:ilvl w:val="1"/>
          <w:numId w:val="20"/>
        </w:numPr>
      </w:pPr>
      <w:r>
        <w:t>Each service pack installed (at a time).</w:t>
      </w:r>
    </w:p>
    <w:p w:rsidR="00F94858" w:rsidRDefault="000D5AD3" w:rsidP="00F94858">
      <w:r>
        <w:rPr>
          <w:b/>
        </w:rPr>
        <w:t>Windows XP</w:t>
      </w:r>
    </w:p>
    <w:p w:rsidR="000D5AD3" w:rsidRDefault="000D5AD3" w:rsidP="000D5AD3">
      <w:pPr>
        <w:pStyle w:val="ListParagraph"/>
        <w:numPr>
          <w:ilvl w:val="0"/>
          <w:numId w:val="21"/>
        </w:numPr>
      </w:pPr>
      <w:r>
        <w:t>The procedure is the exact same as on Windows 7.</w:t>
      </w:r>
    </w:p>
    <w:p w:rsidR="00A65647" w:rsidRPr="00A65647" w:rsidRDefault="00A65647" w:rsidP="00A65647">
      <w:pPr>
        <w:rPr>
          <w:b/>
        </w:rPr>
      </w:pPr>
      <w:r w:rsidRPr="00A65647">
        <w:rPr>
          <w:b/>
        </w:rPr>
        <w:t>Windows 8</w:t>
      </w:r>
    </w:p>
    <w:p w:rsidR="00A65647" w:rsidRPr="00A65647" w:rsidRDefault="00A65647" w:rsidP="00A65647">
      <w:pPr>
        <w:pStyle w:val="ListParagraph"/>
        <w:numPr>
          <w:ilvl w:val="0"/>
          <w:numId w:val="43"/>
        </w:numPr>
      </w:pPr>
      <w:r w:rsidRPr="00A65647">
        <w:t>The procedure</w:t>
      </w:r>
      <w:r>
        <w:t xml:space="preserve"> is</w:t>
      </w:r>
      <w:r w:rsidR="006B2F68">
        <w:t xml:space="preserve"> the exact same as on Windows 7, except instead of starting the game through the start menu, one must go through the “Windows 8 menu”.</w:t>
      </w:r>
    </w:p>
    <w:p w:rsidR="00BC7BE6" w:rsidRDefault="00BC7BE6" w:rsidP="00BC7BE6">
      <w:pPr>
        <w:rPr>
          <w:b/>
        </w:rPr>
      </w:pPr>
      <w:r w:rsidRPr="00BC7BE6">
        <w:rPr>
          <w:b/>
        </w:rPr>
        <w:t>Linux</w:t>
      </w:r>
    </w:p>
    <w:p w:rsidR="00BC7BE6" w:rsidRPr="00F403B9" w:rsidRDefault="0091647A" w:rsidP="00BC7BE6">
      <w:pPr>
        <w:pStyle w:val="ListParagraph"/>
        <w:numPr>
          <w:ilvl w:val="0"/>
          <w:numId w:val="31"/>
        </w:numPr>
      </w:pPr>
      <w:r>
        <w:t xml:space="preserve">Install </w:t>
      </w:r>
      <w:r w:rsidR="006A43FC">
        <w:t>SFML</w:t>
      </w:r>
      <w:r w:rsidR="00BC7BE6" w:rsidRPr="00F403B9">
        <w:t>. Instruction</w:t>
      </w:r>
      <w:r>
        <w:t>s</w:t>
      </w:r>
      <w:r w:rsidR="00BC7BE6" w:rsidRPr="00F403B9">
        <w:t xml:space="preserve">: </w:t>
      </w:r>
      <w:hyperlink r:id="rId23" w:history="1">
        <w:r w:rsidR="00BC7BE6" w:rsidRPr="00F403B9">
          <w:rPr>
            <w:rStyle w:val="Hyperlink"/>
          </w:rPr>
          <w:t>http://www.sfml-dev.org/tutorials/1.5/start-linux.php</w:t>
        </w:r>
      </w:hyperlink>
    </w:p>
    <w:p w:rsidR="006A43FC" w:rsidRDefault="006A43FC" w:rsidP="00BC7BE6">
      <w:pPr>
        <w:pStyle w:val="ListParagraph"/>
        <w:numPr>
          <w:ilvl w:val="0"/>
          <w:numId w:val="31"/>
        </w:numPr>
      </w:pPr>
      <w:r>
        <w:t>Install SFGUI.</w:t>
      </w:r>
    </w:p>
    <w:p w:rsidR="006A43FC" w:rsidRDefault="006A43FC" w:rsidP="00BC7BE6">
      <w:pPr>
        <w:pStyle w:val="ListParagraph"/>
        <w:numPr>
          <w:ilvl w:val="0"/>
          <w:numId w:val="31"/>
        </w:numPr>
      </w:pPr>
      <w:r>
        <w:t>Install Tmx-Parser.</w:t>
      </w:r>
    </w:p>
    <w:p w:rsidR="00BC7BE6" w:rsidRPr="00F403B9" w:rsidRDefault="00BC7BE6" w:rsidP="00BC7BE6">
      <w:pPr>
        <w:pStyle w:val="ListParagraph"/>
        <w:numPr>
          <w:ilvl w:val="0"/>
          <w:numId w:val="31"/>
        </w:numPr>
      </w:pPr>
      <w:r w:rsidRPr="00F403B9">
        <w:t xml:space="preserve">Run </w:t>
      </w:r>
      <w:r w:rsidR="0091647A">
        <w:t>“make”</w:t>
      </w:r>
      <w:r w:rsidRPr="00F403B9">
        <w:t xml:space="preserve"> </w:t>
      </w:r>
      <w:r w:rsidR="0091647A">
        <w:t>from the game folder.</w:t>
      </w:r>
    </w:p>
    <w:p w:rsidR="00C943B1" w:rsidRDefault="00C943B1">
      <w:pPr>
        <w:rPr>
          <w:rFonts w:asciiTheme="majorHAnsi" w:eastAsiaTheme="majorEastAsia" w:hAnsiTheme="majorHAnsi" w:cstheme="majorBidi"/>
          <w:b/>
          <w:bCs/>
        </w:rPr>
      </w:pPr>
      <w:r>
        <w:br w:type="page"/>
      </w:r>
    </w:p>
    <w:p w:rsidR="00476808" w:rsidRDefault="00BC4DE2" w:rsidP="00476808">
      <w:pPr>
        <w:pStyle w:val="Heading3"/>
      </w:pPr>
      <w:r>
        <w:lastRenderedPageBreak/>
        <w:t>7.4 Acceptance Test</w:t>
      </w:r>
    </w:p>
    <w:p w:rsidR="00C76F31" w:rsidRDefault="00C76F31" w:rsidP="00AA7522">
      <w:pPr>
        <w:ind w:firstLine="420"/>
      </w:pPr>
      <w:r>
        <w:t>Note: Directions in this test are specified as “up, down, left</w:t>
      </w:r>
      <w:r w:rsidR="00DC1F66">
        <w:t>,</w:t>
      </w:r>
      <w:r>
        <w:t xml:space="preserve"> right” or “top, bottom, left, right”. This should be interpreted as absolute directions, not relative to the player’s facing. For example, If the directions say to “walk left, then take the first hallway to the top”, this means that the tester should walk toward the left of the screen, looking for a hallway opening towards the top of the screen.</w:t>
      </w:r>
    </w:p>
    <w:p w:rsidR="00D7564C" w:rsidRDefault="00D7564C" w:rsidP="00AA7522">
      <w:pPr>
        <w:ind w:firstLine="420"/>
      </w:pPr>
      <w:r>
        <w:t>This acceptance test should be run on some variant of Windows, in a deployment environment, with a</w:t>
      </w:r>
      <w:r>
        <w:t>d</w:t>
      </w:r>
      <w:r>
        <w:t>ministrative privileges.</w:t>
      </w:r>
    </w:p>
    <w:p w:rsidR="002E6ADE" w:rsidRDefault="00D7564C" w:rsidP="002E6ADE">
      <w:pPr>
        <w:pStyle w:val="ListParagraph"/>
        <w:numPr>
          <w:ilvl w:val="0"/>
          <w:numId w:val="42"/>
        </w:numPr>
      </w:pPr>
      <w:r>
        <w:t>Run the appropriate deployment test (i.e. run the installer).</w:t>
      </w:r>
    </w:p>
    <w:p w:rsidR="00D7564C" w:rsidRDefault="00D7564C" w:rsidP="002E6ADE">
      <w:pPr>
        <w:pStyle w:val="ListParagraph"/>
        <w:numPr>
          <w:ilvl w:val="0"/>
          <w:numId w:val="42"/>
        </w:numPr>
      </w:pPr>
      <w:r>
        <w:t>Read through the installer, installing the program to the default location.</w:t>
      </w:r>
    </w:p>
    <w:p w:rsidR="002E6ADE" w:rsidRDefault="00D7564C" w:rsidP="002E6ADE">
      <w:pPr>
        <w:pStyle w:val="ListParagraph"/>
        <w:numPr>
          <w:ilvl w:val="0"/>
          <w:numId w:val="42"/>
        </w:numPr>
      </w:pPr>
      <w:r>
        <w:t>When the installer finishes, run the game software through the shortcut in “All Programs” in the start menu (Windows 7, XP) or through the “Soul Collector” tile in the live tiles screen (Windows 8).</w:t>
      </w:r>
    </w:p>
    <w:p w:rsidR="002E6ADE" w:rsidRDefault="002E6ADE" w:rsidP="002E6ADE">
      <w:pPr>
        <w:pStyle w:val="ListParagraph"/>
        <w:numPr>
          <w:ilvl w:val="0"/>
          <w:numId w:val="42"/>
        </w:numPr>
      </w:pPr>
      <w:r>
        <w:t>Verify that the UN logo shows for 3 seconds, and then the main menu displays.</w:t>
      </w:r>
    </w:p>
    <w:p w:rsidR="002E6ADE" w:rsidRDefault="002E6ADE" w:rsidP="002E6ADE">
      <w:pPr>
        <w:pStyle w:val="ListParagraph"/>
        <w:numPr>
          <w:ilvl w:val="0"/>
          <w:numId w:val="42"/>
        </w:numPr>
      </w:pPr>
      <w:r>
        <w:t>Press the “Credits” button, and verify that it shows the names and roles of people.</w:t>
      </w:r>
    </w:p>
    <w:p w:rsidR="002E6ADE" w:rsidRDefault="002E6ADE" w:rsidP="00434B66">
      <w:pPr>
        <w:pStyle w:val="ListParagraph"/>
        <w:numPr>
          <w:ilvl w:val="0"/>
          <w:numId w:val="42"/>
        </w:numPr>
      </w:pPr>
      <w:r>
        <w:t>Press the “Help” button, and verify that it displays informational text and controls. The tester may want to read the menu at this time.</w:t>
      </w:r>
    </w:p>
    <w:p w:rsidR="00434B66" w:rsidRDefault="00434B66" w:rsidP="00434B66">
      <w:pPr>
        <w:pStyle w:val="ListParagraph"/>
        <w:numPr>
          <w:ilvl w:val="0"/>
          <w:numId w:val="42"/>
        </w:numPr>
      </w:pPr>
      <w:r>
        <w:t>Press the “Start” button, and verify that the first level loads in, with “God” announcing the game’s goals.</w:t>
      </w:r>
    </w:p>
    <w:p w:rsidR="00434B66" w:rsidRDefault="00434B66" w:rsidP="00434B66">
      <w:pPr>
        <w:pStyle w:val="ListParagraph"/>
        <w:numPr>
          <w:ilvl w:val="0"/>
          <w:numId w:val="42"/>
        </w:numPr>
      </w:pPr>
      <w:r>
        <w:t>Go to the first room on the right. Kill the demon by pressing “Space” repeatedly.</w:t>
      </w:r>
    </w:p>
    <w:p w:rsidR="00434B66" w:rsidRDefault="00434B66" w:rsidP="00434B66">
      <w:pPr>
        <w:pStyle w:val="ListParagraph"/>
        <w:numPr>
          <w:ilvl w:val="0"/>
          <w:numId w:val="42"/>
        </w:numPr>
      </w:pPr>
      <w:r>
        <w:t>Pick up the key by pressing “E” while standing on it.</w:t>
      </w:r>
    </w:p>
    <w:p w:rsidR="00434B66" w:rsidRDefault="00434B66" w:rsidP="00434B66">
      <w:pPr>
        <w:pStyle w:val="ListParagraph"/>
        <w:numPr>
          <w:ilvl w:val="0"/>
          <w:numId w:val="42"/>
        </w:numPr>
      </w:pPr>
      <w:r>
        <w:t>Exit the room through the doorway on the left and go up the hallway.</w:t>
      </w:r>
    </w:p>
    <w:p w:rsidR="00434B66" w:rsidRDefault="00434B66" w:rsidP="00434B66">
      <w:pPr>
        <w:pStyle w:val="ListParagraph"/>
        <w:numPr>
          <w:ilvl w:val="0"/>
          <w:numId w:val="42"/>
        </w:numPr>
      </w:pPr>
      <w:r>
        <w:t>Go to the left and verify you can see through the glass.</w:t>
      </w:r>
    </w:p>
    <w:p w:rsidR="00434B66" w:rsidRDefault="00434B66" w:rsidP="00434B66">
      <w:pPr>
        <w:pStyle w:val="ListParagraph"/>
        <w:numPr>
          <w:ilvl w:val="0"/>
          <w:numId w:val="42"/>
        </w:numPr>
      </w:pPr>
      <w:r>
        <w:t>Kill the demon to the left by pressing “Space” repeatedly.</w:t>
      </w:r>
    </w:p>
    <w:p w:rsidR="00434B66" w:rsidRDefault="00434B66" w:rsidP="00434B66">
      <w:pPr>
        <w:pStyle w:val="ListParagraph"/>
        <w:numPr>
          <w:ilvl w:val="0"/>
          <w:numId w:val="42"/>
        </w:numPr>
      </w:pPr>
      <w:r>
        <w:t>Exit the glass hallwa</w:t>
      </w:r>
      <w:r w:rsidR="00D9493E">
        <w:t>y, walking right. After exiting the hallway, continue into the room on the right.</w:t>
      </w:r>
    </w:p>
    <w:p w:rsidR="00434B66" w:rsidRDefault="00434B66" w:rsidP="00434B66">
      <w:pPr>
        <w:pStyle w:val="ListParagraph"/>
        <w:numPr>
          <w:ilvl w:val="0"/>
          <w:numId w:val="42"/>
        </w:numPr>
      </w:pPr>
      <w:r>
        <w:t>Light the torch on the wall just</w:t>
      </w:r>
      <w:r w:rsidR="00D9493E">
        <w:t xml:space="preserve"> below the entrance to the room, just after the doorway.</w:t>
      </w:r>
    </w:p>
    <w:p w:rsidR="00434B66" w:rsidRDefault="00D9493E" w:rsidP="00434B66">
      <w:pPr>
        <w:pStyle w:val="ListParagraph"/>
        <w:numPr>
          <w:ilvl w:val="0"/>
          <w:numId w:val="42"/>
        </w:numPr>
      </w:pPr>
      <w:r>
        <w:t>Go down. Attempt to open the door using “E”</w:t>
      </w:r>
      <w:r w:rsidR="00434B66">
        <w:t>. Verify that a message is displayed, showing what color of key you need to open the door.</w:t>
      </w:r>
    </w:p>
    <w:p w:rsidR="00434B66" w:rsidRDefault="00434B66" w:rsidP="00434B66">
      <w:pPr>
        <w:pStyle w:val="ListParagraph"/>
        <w:numPr>
          <w:ilvl w:val="0"/>
          <w:numId w:val="42"/>
        </w:numPr>
      </w:pPr>
      <w:r>
        <w:t>Walk to the right, and then towards the stairs to the bottom.</w:t>
      </w:r>
    </w:p>
    <w:p w:rsidR="00A935CF" w:rsidRDefault="00434B66" w:rsidP="00A935CF">
      <w:pPr>
        <w:pStyle w:val="ListParagraph"/>
        <w:numPr>
          <w:ilvl w:val="0"/>
          <w:numId w:val="42"/>
        </w:numPr>
      </w:pPr>
      <w:r>
        <w:t>Hit “E” to walk down the stairs.</w:t>
      </w:r>
      <w:r w:rsidR="00380A49">
        <w:t xml:space="preserve"> This should display a loading screen.</w:t>
      </w:r>
      <w:r w:rsidR="00A935CF">
        <w:t xml:space="preserve"> Verify that a new level is loaded after the loading screen finishes.</w:t>
      </w:r>
    </w:p>
    <w:p w:rsidR="00A935CF" w:rsidRDefault="00A935CF" w:rsidP="00A935CF">
      <w:pPr>
        <w:pStyle w:val="ListParagraph"/>
        <w:numPr>
          <w:ilvl w:val="0"/>
          <w:numId w:val="42"/>
        </w:numPr>
      </w:pPr>
      <w:r>
        <w:t>Walk up through</w:t>
      </w:r>
      <w:r w:rsidR="005D77C9">
        <w:t xml:space="preserve"> the columns until a door is shown. Activate the door using “E”, and verify that it opens.</w:t>
      </w:r>
    </w:p>
    <w:p w:rsidR="005D77C9" w:rsidRDefault="005D77C9" w:rsidP="00A935CF">
      <w:pPr>
        <w:pStyle w:val="ListParagraph"/>
        <w:numPr>
          <w:ilvl w:val="0"/>
          <w:numId w:val="42"/>
        </w:numPr>
      </w:pPr>
      <w:r>
        <w:t>Walk left through the hallway, until stairs are encountered. Use the stairs. The loading screen should take one second or less, since this level has been loaded previously.</w:t>
      </w:r>
    </w:p>
    <w:p w:rsidR="00F95B62" w:rsidRDefault="00F95B62" w:rsidP="00A935CF">
      <w:pPr>
        <w:pStyle w:val="ListParagraph"/>
        <w:numPr>
          <w:ilvl w:val="0"/>
          <w:numId w:val="42"/>
        </w:numPr>
      </w:pPr>
      <w:r>
        <w:t>Walk to the left and pick up the key.</w:t>
      </w:r>
    </w:p>
    <w:p w:rsidR="00F95B62" w:rsidRDefault="00F95B62" w:rsidP="00A935CF">
      <w:pPr>
        <w:pStyle w:val="ListParagraph"/>
        <w:numPr>
          <w:ilvl w:val="0"/>
          <w:numId w:val="42"/>
        </w:numPr>
      </w:pPr>
      <w:r>
        <w:t>Retrace your steps back to the door in step 16. This should involve: going back up the stairs, walking right along the hallway until the first opening on the right, walking down along the columns, activating the stairs, and finally walking up and to the left.</w:t>
      </w:r>
    </w:p>
    <w:p w:rsidR="00F95B62" w:rsidRDefault="00F95B62" w:rsidP="00A935CF">
      <w:pPr>
        <w:pStyle w:val="ListParagraph"/>
        <w:numPr>
          <w:ilvl w:val="0"/>
          <w:numId w:val="42"/>
        </w:numPr>
      </w:pPr>
      <w:r>
        <w:t>Activate the door. It should now open.</w:t>
      </w:r>
    </w:p>
    <w:p w:rsidR="00F95B62" w:rsidRDefault="00F95B62" w:rsidP="00A935CF">
      <w:pPr>
        <w:pStyle w:val="ListParagraph"/>
        <w:numPr>
          <w:ilvl w:val="0"/>
          <w:numId w:val="42"/>
        </w:numPr>
      </w:pPr>
      <w:r>
        <w:t>Pick up the lighter fuel just below the door. It should add to the fuel gauge in your heads up display.</w:t>
      </w:r>
    </w:p>
    <w:p w:rsidR="00F95B62" w:rsidRDefault="00F95B62" w:rsidP="00A935CF">
      <w:pPr>
        <w:pStyle w:val="ListParagraph"/>
        <w:numPr>
          <w:ilvl w:val="0"/>
          <w:numId w:val="42"/>
        </w:numPr>
      </w:pPr>
      <w:r>
        <w:t>Pick up the blue soul. It should restore some health and humanity, as well as display a message sho</w:t>
      </w:r>
      <w:r>
        <w:t>w</w:t>
      </w:r>
      <w:r>
        <w:t>ing how many souls you have left to win the game.</w:t>
      </w:r>
    </w:p>
    <w:p w:rsidR="002F306C" w:rsidRDefault="002F306C" w:rsidP="00A935CF">
      <w:pPr>
        <w:pStyle w:val="ListParagraph"/>
        <w:numPr>
          <w:ilvl w:val="0"/>
          <w:numId w:val="42"/>
        </w:numPr>
      </w:pPr>
      <w:r>
        <w:lastRenderedPageBreak/>
        <w:t xml:space="preserve">At this point, we will introduce a cheat so that the game may be finished </w:t>
      </w:r>
      <w:r w:rsidR="002E04FC">
        <w:t xml:space="preserve">more </w:t>
      </w:r>
      <w:r>
        <w:t>easily. Press, this order, these keys</w:t>
      </w:r>
      <w:r w:rsidR="00D9493E">
        <w:t xml:space="preserve"> (note up/down/left/right are arrow keys)</w:t>
      </w:r>
      <w:r>
        <w:t xml:space="preserve">: up, up, down, down, left, right, left, right, B, A. </w:t>
      </w:r>
      <w:r w:rsidR="00511456">
        <w:t>If the code is entered correctly,  “God mode enabled” should be displayed near the bottom of the screen. Otherwise, try entering it again.</w:t>
      </w:r>
    </w:p>
    <w:p w:rsidR="002F306C" w:rsidRDefault="002F306C" w:rsidP="00A935CF">
      <w:pPr>
        <w:pStyle w:val="ListParagraph"/>
        <w:numPr>
          <w:ilvl w:val="0"/>
          <w:numId w:val="42"/>
        </w:numPr>
      </w:pPr>
      <w:r>
        <w:t>When the code is entered, you should no longer los</w:t>
      </w:r>
      <w:r w:rsidR="00381412">
        <w:t>e any health, humanity or fuel.</w:t>
      </w:r>
    </w:p>
    <w:p w:rsidR="00381412" w:rsidRDefault="00381412" w:rsidP="00A935CF">
      <w:pPr>
        <w:pStyle w:val="ListParagraph"/>
        <w:numPr>
          <w:ilvl w:val="0"/>
          <w:numId w:val="42"/>
        </w:numPr>
      </w:pPr>
      <w:r>
        <w:t>Go back up the stairs, to the player’s right.</w:t>
      </w:r>
    </w:p>
    <w:p w:rsidR="00381412" w:rsidRDefault="00381412" w:rsidP="00381412">
      <w:pPr>
        <w:pStyle w:val="ListParagraph"/>
        <w:numPr>
          <w:ilvl w:val="0"/>
          <w:numId w:val="42"/>
        </w:numPr>
      </w:pPr>
      <w:r>
        <w:t>Go straight up, and then to the right. Take the stairs at the end of this hallway.</w:t>
      </w:r>
    </w:p>
    <w:p w:rsidR="00381412" w:rsidRDefault="00381412" w:rsidP="00381412">
      <w:pPr>
        <w:pStyle w:val="ListParagraph"/>
        <w:numPr>
          <w:ilvl w:val="0"/>
          <w:numId w:val="42"/>
        </w:numPr>
      </w:pPr>
      <w:r>
        <w:t>Go to the left, and then take the first turn up. Go up the stairs.</w:t>
      </w:r>
    </w:p>
    <w:p w:rsidR="00381412" w:rsidRDefault="00381412" w:rsidP="00381412">
      <w:pPr>
        <w:pStyle w:val="ListParagraph"/>
        <w:numPr>
          <w:ilvl w:val="0"/>
          <w:numId w:val="42"/>
        </w:numPr>
      </w:pPr>
      <w:r>
        <w:t>Go to the end of the hallway. Go up the stairs.</w:t>
      </w:r>
    </w:p>
    <w:p w:rsidR="00381412" w:rsidRDefault="00381412" w:rsidP="00381412">
      <w:pPr>
        <w:pStyle w:val="ListParagraph"/>
        <w:numPr>
          <w:ilvl w:val="0"/>
          <w:numId w:val="42"/>
        </w:numPr>
      </w:pPr>
      <w:r>
        <w:t xml:space="preserve">Walk to the right until there is an opening going up. Go up </w:t>
      </w:r>
      <w:r w:rsidR="00F5102F">
        <w:t>until</w:t>
      </w:r>
      <w:r>
        <w:t xml:space="preserve"> the hallway.</w:t>
      </w:r>
    </w:p>
    <w:p w:rsidR="00381412" w:rsidRDefault="00381412" w:rsidP="00381412">
      <w:pPr>
        <w:pStyle w:val="ListParagraph"/>
        <w:numPr>
          <w:ilvl w:val="0"/>
          <w:numId w:val="42"/>
        </w:numPr>
      </w:pPr>
      <w:r>
        <w:t>Walk left through the hallway until there is a turn down. Verify that the demon in this hallway charges at the player.</w:t>
      </w:r>
    </w:p>
    <w:p w:rsidR="00381412" w:rsidRDefault="00381412" w:rsidP="00381412">
      <w:pPr>
        <w:pStyle w:val="ListParagraph"/>
        <w:numPr>
          <w:ilvl w:val="0"/>
          <w:numId w:val="42"/>
        </w:numPr>
      </w:pPr>
      <w:r>
        <w:t>Keep walking through the hallway to the left, ignoring the turns. Pick up the soul at the end.</w:t>
      </w:r>
    </w:p>
    <w:p w:rsidR="00381412" w:rsidRDefault="00381412" w:rsidP="00381412">
      <w:pPr>
        <w:pStyle w:val="ListParagraph"/>
        <w:numPr>
          <w:ilvl w:val="0"/>
          <w:numId w:val="42"/>
        </w:numPr>
      </w:pPr>
      <w:r>
        <w:t>Head back through the hallway to the right, ignoring the turns.</w:t>
      </w:r>
    </w:p>
    <w:p w:rsidR="00381412" w:rsidRDefault="00381412" w:rsidP="00381412">
      <w:pPr>
        <w:pStyle w:val="ListParagraph"/>
        <w:numPr>
          <w:ilvl w:val="0"/>
          <w:numId w:val="42"/>
        </w:numPr>
      </w:pPr>
      <w:r>
        <w:t>Go down the hallway to the bottom at the end.</w:t>
      </w:r>
    </w:p>
    <w:p w:rsidR="00381412" w:rsidRDefault="00381412" w:rsidP="00381412">
      <w:pPr>
        <w:pStyle w:val="ListParagraph"/>
        <w:numPr>
          <w:ilvl w:val="0"/>
          <w:numId w:val="42"/>
        </w:numPr>
      </w:pPr>
      <w:r>
        <w:t>Walk right until there is a large opening to the top. Go through the opening.</w:t>
      </w:r>
    </w:p>
    <w:p w:rsidR="00381412" w:rsidRDefault="00381412" w:rsidP="00381412">
      <w:pPr>
        <w:pStyle w:val="ListParagraph"/>
        <w:numPr>
          <w:ilvl w:val="0"/>
          <w:numId w:val="42"/>
        </w:numPr>
      </w:pPr>
      <w:r>
        <w:t>At the wall at the end of the large open space, there should be a single opening. Go through this doorway and use the stairs in the room.</w:t>
      </w:r>
    </w:p>
    <w:p w:rsidR="004F39E8" w:rsidRDefault="004F39E8" w:rsidP="00381412">
      <w:pPr>
        <w:pStyle w:val="ListParagraph"/>
        <w:numPr>
          <w:ilvl w:val="0"/>
          <w:numId w:val="42"/>
        </w:numPr>
      </w:pPr>
      <w:r>
        <w:t>Walk to the right, through the doorway.</w:t>
      </w:r>
    </w:p>
    <w:p w:rsidR="004F39E8" w:rsidRDefault="004F39E8" w:rsidP="00381412">
      <w:pPr>
        <w:pStyle w:val="ListParagraph"/>
        <w:numPr>
          <w:ilvl w:val="0"/>
          <w:numId w:val="42"/>
        </w:numPr>
      </w:pPr>
      <w:r>
        <w:t>Walk up, through the doorway.</w:t>
      </w:r>
    </w:p>
    <w:p w:rsidR="004F39E8" w:rsidRDefault="004F39E8" w:rsidP="00381412">
      <w:pPr>
        <w:pStyle w:val="ListParagraph"/>
        <w:numPr>
          <w:ilvl w:val="0"/>
          <w:numId w:val="42"/>
        </w:numPr>
      </w:pPr>
      <w:r>
        <w:t>Walk left, through the doorway, and go up the stairs.</w:t>
      </w:r>
    </w:p>
    <w:p w:rsidR="004F39E8" w:rsidRDefault="004F39E8" w:rsidP="00381412">
      <w:pPr>
        <w:pStyle w:val="ListParagraph"/>
        <w:numPr>
          <w:ilvl w:val="0"/>
          <w:numId w:val="42"/>
        </w:numPr>
      </w:pPr>
      <w:r>
        <w:t>Walk right, through the doorway.</w:t>
      </w:r>
    </w:p>
    <w:p w:rsidR="004F39E8" w:rsidRDefault="004F39E8" w:rsidP="00381412">
      <w:pPr>
        <w:pStyle w:val="ListParagraph"/>
        <w:numPr>
          <w:ilvl w:val="0"/>
          <w:numId w:val="42"/>
        </w:numPr>
      </w:pPr>
      <w:r>
        <w:t>Walk down, through the doorway.</w:t>
      </w:r>
    </w:p>
    <w:p w:rsidR="004F39E8" w:rsidRDefault="004F39E8" w:rsidP="00381412">
      <w:pPr>
        <w:pStyle w:val="ListParagraph"/>
        <w:numPr>
          <w:ilvl w:val="0"/>
          <w:numId w:val="42"/>
        </w:numPr>
      </w:pPr>
      <w:r>
        <w:t>Use the stairs in this room.</w:t>
      </w:r>
    </w:p>
    <w:p w:rsidR="004F39E8" w:rsidRDefault="004F39E8" w:rsidP="00381412">
      <w:pPr>
        <w:pStyle w:val="ListParagraph"/>
        <w:numPr>
          <w:ilvl w:val="0"/>
          <w:numId w:val="42"/>
        </w:numPr>
      </w:pPr>
      <w:r>
        <w:t xml:space="preserve">Walk </w:t>
      </w:r>
      <w:r w:rsidR="001C7F52">
        <w:t>left</w:t>
      </w:r>
      <w:r w:rsidR="00503FAA">
        <w:t>, through the doorway, until the end of the hallway.</w:t>
      </w:r>
    </w:p>
    <w:p w:rsidR="004F39E8" w:rsidRDefault="00503FAA" w:rsidP="00381412">
      <w:pPr>
        <w:pStyle w:val="ListParagraph"/>
        <w:numPr>
          <w:ilvl w:val="0"/>
          <w:numId w:val="42"/>
        </w:numPr>
      </w:pPr>
      <w:r>
        <w:t>Walk</w:t>
      </w:r>
      <w:r w:rsidR="004F39E8">
        <w:t xml:space="preserve"> up until you see a torch on the ground.</w:t>
      </w:r>
    </w:p>
    <w:p w:rsidR="004F39E8" w:rsidRDefault="004F39E8" w:rsidP="00381412">
      <w:pPr>
        <w:pStyle w:val="ListParagraph"/>
        <w:numPr>
          <w:ilvl w:val="0"/>
          <w:numId w:val="42"/>
        </w:numPr>
      </w:pPr>
      <w:r>
        <w:t>Walk right through the hallway. Take the stairs at the end.</w:t>
      </w:r>
    </w:p>
    <w:p w:rsidR="004F39E8" w:rsidRDefault="004F39E8" w:rsidP="00381412">
      <w:pPr>
        <w:pStyle w:val="ListParagraph"/>
        <w:numPr>
          <w:ilvl w:val="0"/>
          <w:numId w:val="42"/>
        </w:numPr>
      </w:pPr>
      <w:r>
        <w:t>Walk down and pick up the key.</w:t>
      </w:r>
    </w:p>
    <w:p w:rsidR="004F39E8" w:rsidRDefault="004F39E8" w:rsidP="00381412">
      <w:pPr>
        <w:pStyle w:val="ListParagraph"/>
        <w:numPr>
          <w:ilvl w:val="0"/>
          <w:numId w:val="42"/>
        </w:numPr>
      </w:pPr>
      <w:r>
        <w:t>Walk to the left and take the stairs.</w:t>
      </w:r>
    </w:p>
    <w:p w:rsidR="004F39E8" w:rsidRDefault="004F39E8" w:rsidP="00381412">
      <w:pPr>
        <w:pStyle w:val="ListParagraph"/>
        <w:numPr>
          <w:ilvl w:val="0"/>
          <w:numId w:val="42"/>
        </w:numPr>
      </w:pPr>
      <w:r>
        <w:t>Walk down until the end of the hallway.</w:t>
      </w:r>
    </w:p>
    <w:p w:rsidR="004F39E8" w:rsidRDefault="004F39E8" w:rsidP="004F39E8">
      <w:pPr>
        <w:pStyle w:val="ListParagraph"/>
        <w:numPr>
          <w:ilvl w:val="0"/>
          <w:numId w:val="42"/>
        </w:numPr>
      </w:pPr>
      <w:r>
        <w:t xml:space="preserve">Walk left until the first turn up. Take this turn and walk </w:t>
      </w:r>
      <w:r w:rsidR="00FB6DF2">
        <w:t xml:space="preserve">up </w:t>
      </w:r>
      <w:r>
        <w:t>until the player hits a wall.</w:t>
      </w:r>
    </w:p>
    <w:p w:rsidR="004F39E8" w:rsidRDefault="004F39E8" w:rsidP="004F39E8">
      <w:pPr>
        <w:pStyle w:val="ListParagraph"/>
        <w:numPr>
          <w:ilvl w:val="0"/>
          <w:numId w:val="42"/>
        </w:numPr>
      </w:pPr>
      <w:r>
        <w:t>Walk to the left until the player hits a wall.</w:t>
      </w:r>
    </w:p>
    <w:p w:rsidR="004F39E8" w:rsidRDefault="004F39E8" w:rsidP="004F39E8">
      <w:pPr>
        <w:pStyle w:val="ListParagraph"/>
        <w:numPr>
          <w:ilvl w:val="0"/>
          <w:numId w:val="42"/>
        </w:numPr>
      </w:pPr>
      <w:r>
        <w:t>Walk up until a soul is seen to the right. Pick up the soul.</w:t>
      </w:r>
    </w:p>
    <w:p w:rsidR="002F306C" w:rsidRDefault="002F306C" w:rsidP="00A935CF">
      <w:pPr>
        <w:pStyle w:val="ListParagraph"/>
        <w:numPr>
          <w:ilvl w:val="0"/>
          <w:numId w:val="42"/>
        </w:numPr>
      </w:pPr>
      <w:r>
        <w:t>Verify t</w:t>
      </w:r>
      <w:r w:rsidR="004F39E8">
        <w:t>hat the game ends with a “You Win” screen.</w:t>
      </w:r>
    </w:p>
    <w:p w:rsidR="00160F9E" w:rsidRDefault="00160F9E" w:rsidP="00A935CF">
      <w:pPr>
        <w:pStyle w:val="ListParagraph"/>
        <w:numPr>
          <w:ilvl w:val="0"/>
          <w:numId w:val="42"/>
        </w:numPr>
      </w:pPr>
      <w:r>
        <w:t>Press the “Exit” button. Verify that the game quits.</w:t>
      </w:r>
    </w:p>
    <w:p w:rsidR="002F306C" w:rsidRDefault="002F306C" w:rsidP="00A935CF">
      <w:pPr>
        <w:pStyle w:val="ListParagraph"/>
        <w:numPr>
          <w:ilvl w:val="0"/>
          <w:numId w:val="42"/>
        </w:numPr>
      </w:pPr>
      <w:r>
        <w:t>Restart the game.</w:t>
      </w:r>
    </w:p>
    <w:p w:rsidR="002F306C" w:rsidRDefault="002F306C" w:rsidP="00A935CF">
      <w:pPr>
        <w:pStyle w:val="ListParagraph"/>
        <w:numPr>
          <w:ilvl w:val="0"/>
          <w:numId w:val="42"/>
        </w:numPr>
      </w:pPr>
      <w:r>
        <w:t>Enter the first level.</w:t>
      </w:r>
    </w:p>
    <w:p w:rsidR="002F306C" w:rsidRDefault="002F306C" w:rsidP="00A935CF">
      <w:pPr>
        <w:pStyle w:val="ListParagraph"/>
        <w:numPr>
          <w:ilvl w:val="0"/>
          <w:numId w:val="42"/>
        </w:numPr>
      </w:pPr>
      <w:r>
        <w:t xml:space="preserve">Enter the first room and walk to the demon. </w:t>
      </w:r>
      <w:r w:rsidR="00503FE1">
        <w:t>Wait</w:t>
      </w:r>
      <w:r>
        <w:t xml:space="preserve"> until the player dies.</w:t>
      </w:r>
    </w:p>
    <w:p w:rsidR="002F306C" w:rsidRDefault="002F306C" w:rsidP="00A935CF">
      <w:pPr>
        <w:pStyle w:val="ListParagraph"/>
        <w:numPr>
          <w:ilvl w:val="0"/>
          <w:numId w:val="42"/>
        </w:numPr>
      </w:pPr>
      <w:r>
        <w:t>Verify that a “Game Over” screen is shown after the player dies.</w:t>
      </w:r>
    </w:p>
    <w:p w:rsidR="00160F9E" w:rsidRDefault="00160F9E" w:rsidP="00A935CF">
      <w:pPr>
        <w:pStyle w:val="ListParagraph"/>
        <w:numPr>
          <w:ilvl w:val="0"/>
          <w:numId w:val="42"/>
        </w:numPr>
      </w:pPr>
      <w:r>
        <w:t>Press “Try Again”. Verify that the main menu is shown.</w:t>
      </w:r>
    </w:p>
    <w:p w:rsidR="00160F9E" w:rsidRDefault="00160F9E" w:rsidP="00A935CF">
      <w:pPr>
        <w:pStyle w:val="ListParagraph"/>
        <w:numPr>
          <w:ilvl w:val="0"/>
          <w:numId w:val="42"/>
        </w:numPr>
      </w:pPr>
      <w:r>
        <w:t>Press “Exit”. Verify that the game exits.</w:t>
      </w:r>
    </w:p>
    <w:p w:rsidR="00976927" w:rsidRPr="00A807E4" w:rsidRDefault="00976927" w:rsidP="00976927">
      <w:r>
        <w:t>This is the end of the acceptance test.</w:t>
      </w:r>
    </w:p>
    <w:sectPr w:rsidR="00976927" w:rsidRPr="00A807E4">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1654" w:rsidRDefault="000D1654">
      <w:pPr>
        <w:spacing w:after="0" w:line="240" w:lineRule="auto"/>
      </w:pPr>
      <w:r>
        <w:separator/>
      </w:r>
    </w:p>
  </w:endnote>
  <w:endnote w:type="continuationSeparator" w:id="0">
    <w:p w:rsidR="000D1654" w:rsidRDefault="000D1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charset w:val="00"/>
    <w:family w:val="swiss"/>
    <w:pitch w:val="variable"/>
  </w:font>
  <w:font w:name="OpenSymbol">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1654" w:rsidRDefault="000D1654">
      <w:pPr>
        <w:spacing w:after="0" w:line="240" w:lineRule="auto"/>
      </w:pPr>
      <w:r>
        <w:rPr>
          <w:color w:val="000000"/>
        </w:rPr>
        <w:separator/>
      </w:r>
    </w:p>
  </w:footnote>
  <w:footnote w:type="continuationSeparator" w:id="0">
    <w:p w:rsidR="000D1654" w:rsidRDefault="000D16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F1584"/>
    <w:multiLevelType w:val="hybridMultilevel"/>
    <w:tmpl w:val="A71EC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4E1B4D"/>
    <w:multiLevelType w:val="hybridMultilevel"/>
    <w:tmpl w:val="E4342A1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02961"/>
    <w:multiLevelType w:val="hybridMultilevel"/>
    <w:tmpl w:val="7A3E0A6C"/>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784938"/>
    <w:multiLevelType w:val="hybridMultilevel"/>
    <w:tmpl w:val="ED1E1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D70CF9"/>
    <w:multiLevelType w:val="hybridMultilevel"/>
    <w:tmpl w:val="B8901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6A072D"/>
    <w:multiLevelType w:val="hybridMultilevel"/>
    <w:tmpl w:val="128AB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C47950"/>
    <w:multiLevelType w:val="hybridMultilevel"/>
    <w:tmpl w:val="50B0F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1C72FD"/>
    <w:multiLevelType w:val="hybridMultilevel"/>
    <w:tmpl w:val="5A8C2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2B17A8"/>
    <w:multiLevelType w:val="hybridMultilevel"/>
    <w:tmpl w:val="5C187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A566F6"/>
    <w:multiLevelType w:val="hybridMultilevel"/>
    <w:tmpl w:val="93B4E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6D55B2"/>
    <w:multiLevelType w:val="hybridMultilevel"/>
    <w:tmpl w:val="F7A4E92A"/>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D68445A"/>
    <w:multiLevelType w:val="hybridMultilevel"/>
    <w:tmpl w:val="CB66B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9541F5"/>
    <w:multiLevelType w:val="hybridMultilevel"/>
    <w:tmpl w:val="39D881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23E94AFC"/>
    <w:multiLevelType w:val="hybridMultilevel"/>
    <w:tmpl w:val="FE0E0B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4E515D4"/>
    <w:multiLevelType w:val="hybridMultilevel"/>
    <w:tmpl w:val="4CF0E298"/>
    <w:lvl w:ilvl="0" w:tplc="0409001B">
      <w:start w:val="1"/>
      <w:numFmt w:val="lowerRoman"/>
      <w:lvlText w:val="%1."/>
      <w:lvlJc w:val="righ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5">
    <w:nsid w:val="25684838"/>
    <w:multiLevelType w:val="hybridMultilevel"/>
    <w:tmpl w:val="C504C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B31475"/>
    <w:multiLevelType w:val="hybridMultilevel"/>
    <w:tmpl w:val="23E0A60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nsid w:val="2C550721"/>
    <w:multiLevelType w:val="hybridMultilevel"/>
    <w:tmpl w:val="1DB4E8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EED6BF5"/>
    <w:multiLevelType w:val="hybridMultilevel"/>
    <w:tmpl w:val="93663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49A2F30"/>
    <w:multiLevelType w:val="hybridMultilevel"/>
    <w:tmpl w:val="FA0676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734A4D"/>
    <w:multiLevelType w:val="hybridMultilevel"/>
    <w:tmpl w:val="6CC07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064202"/>
    <w:multiLevelType w:val="hybridMultilevel"/>
    <w:tmpl w:val="352A12CE"/>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AB371D"/>
    <w:multiLevelType w:val="hybridMultilevel"/>
    <w:tmpl w:val="3C76F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3F3C4B"/>
    <w:multiLevelType w:val="multilevel"/>
    <w:tmpl w:val="A9D6E4B6"/>
    <w:styleLink w:val="WW8Num4"/>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4">
    <w:nsid w:val="49B60EB1"/>
    <w:multiLevelType w:val="multilevel"/>
    <w:tmpl w:val="867257BE"/>
    <w:styleLink w:val="WW8Num1"/>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5">
    <w:nsid w:val="527B7B82"/>
    <w:multiLevelType w:val="hybridMultilevel"/>
    <w:tmpl w:val="3C76F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ED6996"/>
    <w:multiLevelType w:val="multilevel"/>
    <w:tmpl w:val="EA66E09C"/>
    <w:styleLink w:val="WW8Num2"/>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7">
    <w:nsid w:val="5AAE089C"/>
    <w:multiLevelType w:val="hybridMultilevel"/>
    <w:tmpl w:val="EC7CD1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C502599"/>
    <w:multiLevelType w:val="hybridMultilevel"/>
    <w:tmpl w:val="478887B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29">
    <w:nsid w:val="5C7F4CEA"/>
    <w:multiLevelType w:val="multilevel"/>
    <w:tmpl w:val="C9D6D5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5DF42225"/>
    <w:multiLevelType w:val="hybridMultilevel"/>
    <w:tmpl w:val="44D2A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F55017F"/>
    <w:multiLevelType w:val="hybridMultilevel"/>
    <w:tmpl w:val="0ECC1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135865"/>
    <w:multiLevelType w:val="hybridMultilevel"/>
    <w:tmpl w:val="DA7A2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016AE1"/>
    <w:multiLevelType w:val="hybridMultilevel"/>
    <w:tmpl w:val="1800F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F335214"/>
    <w:multiLevelType w:val="multilevel"/>
    <w:tmpl w:val="300ED2E0"/>
    <w:styleLink w:val="WW8Num5"/>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5">
    <w:nsid w:val="6FE73B59"/>
    <w:multiLevelType w:val="hybridMultilevel"/>
    <w:tmpl w:val="1F3EC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2C95A04"/>
    <w:multiLevelType w:val="hybridMultilevel"/>
    <w:tmpl w:val="43D8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3294683"/>
    <w:multiLevelType w:val="hybridMultilevel"/>
    <w:tmpl w:val="89B2D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38E5ED6"/>
    <w:multiLevelType w:val="hybridMultilevel"/>
    <w:tmpl w:val="26E6B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58A7025"/>
    <w:multiLevelType w:val="hybridMultilevel"/>
    <w:tmpl w:val="2EE8C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5B8575A"/>
    <w:multiLevelType w:val="hybridMultilevel"/>
    <w:tmpl w:val="A3BCC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8DE24D9"/>
    <w:multiLevelType w:val="hybridMultilevel"/>
    <w:tmpl w:val="AB36E30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2">
    <w:nsid w:val="7F1509D4"/>
    <w:multiLevelType w:val="hybridMultilevel"/>
    <w:tmpl w:val="915AA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24"/>
  </w:num>
  <w:num w:numId="3">
    <w:abstractNumId w:val="23"/>
  </w:num>
  <w:num w:numId="4">
    <w:abstractNumId w:val="26"/>
  </w:num>
  <w:num w:numId="5">
    <w:abstractNumId w:val="34"/>
    <w:lvlOverride w:ilvl="0">
      <w:startOverride w:val="1"/>
    </w:lvlOverride>
  </w:num>
  <w:num w:numId="6">
    <w:abstractNumId w:val="24"/>
  </w:num>
  <w:num w:numId="7">
    <w:abstractNumId w:val="29"/>
  </w:num>
  <w:num w:numId="8">
    <w:abstractNumId w:val="3"/>
  </w:num>
  <w:num w:numId="9">
    <w:abstractNumId w:val="7"/>
  </w:num>
  <w:num w:numId="10">
    <w:abstractNumId w:val="41"/>
  </w:num>
  <w:num w:numId="11">
    <w:abstractNumId w:val="20"/>
  </w:num>
  <w:num w:numId="12">
    <w:abstractNumId w:val="19"/>
  </w:num>
  <w:num w:numId="13">
    <w:abstractNumId w:val="32"/>
  </w:num>
  <w:num w:numId="14">
    <w:abstractNumId w:val="35"/>
  </w:num>
  <w:num w:numId="15">
    <w:abstractNumId w:val="38"/>
  </w:num>
  <w:num w:numId="16">
    <w:abstractNumId w:val="40"/>
  </w:num>
  <w:num w:numId="17">
    <w:abstractNumId w:val="18"/>
  </w:num>
  <w:num w:numId="18">
    <w:abstractNumId w:val="9"/>
  </w:num>
  <w:num w:numId="19">
    <w:abstractNumId w:val="15"/>
  </w:num>
  <w:num w:numId="20">
    <w:abstractNumId w:val="2"/>
  </w:num>
  <w:num w:numId="21">
    <w:abstractNumId w:val="22"/>
  </w:num>
  <w:num w:numId="22">
    <w:abstractNumId w:val="37"/>
  </w:num>
  <w:num w:numId="23">
    <w:abstractNumId w:val="1"/>
  </w:num>
  <w:num w:numId="24">
    <w:abstractNumId w:val="17"/>
  </w:num>
  <w:num w:numId="25">
    <w:abstractNumId w:val="21"/>
  </w:num>
  <w:num w:numId="26">
    <w:abstractNumId w:val="12"/>
  </w:num>
  <w:num w:numId="27">
    <w:abstractNumId w:val="10"/>
  </w:num>
  <w:num w:numId="28">
    <w:abstractNumId w:val="27"/>
  </w:num>
  <w:num w:numId="29">
    <w:abstractNumId w:val="14"/>
  </w:num>
  <w:num w:numId="30">
    <w:abstractNumId w:val="13"/>
  </w:num>
  <w:num w:numId="31">
    <w:abstractNumId w:val="6"/>
  </w:num>
  <w:num w:numId="32">
    <w:abstractNumId w:val="8"/>
  </w:num>
  <w:num w:numId="33">
    <w:abstractNumId w:val="0"/>
  </w:num>
  <w:num w:numId="34">
    <w:abstractNumId w:val="11"/>
  </w:num>
  <w:num w:numId="35">
    <w:abstractNumId w:val="31"/>
  </w:num>
  <w:num w:numId="36">
    <w:abstractNumId w:val="36"/>
  </w:num>
  <w:num w:numId="37">
    <w:abstractNumId w:val="5"/>
  </w:num>
  <w:num w:numId="38">
    <w:abstractNumId w:val="30"/>
  </w:num>
  <w:num w:numId="39">
    <w:abstractNumId w:val="28"/>
  </w:num>
  <w:num w:numId="40">
    <w:abstractNumId w:val="42"/>
  </w:num>
  <w:num w:numId="41">
    <w:abstractNumId w:val="39"/>
  </w:num>
  <w:num w:numId="42">
    <w:abstractNumId w:val="16"/>
  </w:num>
  <w:num w:numId="43">
    <w:abstractNumId w:val="25"/>
  </w:num>
  <w:num w:numId="44">
    <w:abstractNumId w:val="4"/>
  </w:num>
  <w:num w:numId="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778FB"/>
    <w:rsid w:val="00003450"/>
    <w:rsid w:val="0001023E"/>
    <w:rsid w:val="0001541A"/>
    <w:rsid w:val="00066774"/>
    <w:rsid w:val="00083394"/>
    <w:rsid w:val="00083EC6"/>
    <w:rsid w:val="000B120A"/>
    <w:rsid w:val="000C2999"/>
    <w:rsid w:val="000D1654"/>
    <w:rsid w:val="000D5AD3"/>
    <w:rsid w:val="00100CDD"/>
    <w:rsid w:val="00102CE9"/>
    <w:rsid w:val="00112A91"/>
    <w:rsid w:val="00115D91"/>
    <w:rsid w:val="00122402"/>
    <w:rsid w:val="0012644F"/>
    <w:rsid w:val="00144615"/>
    <w:rsid w:val="00160F9E"/>
    <w:rsid w:val="0016426A"/>
    <w:rsid w:val="00185BE1"/>
    <w:rsid w:val="001B602D"/>
    <w:rsid w:val="001B7DA8"/>
    <w:rsid w:val="001C18FE"/>
    <w:rsid w:val="001C7F52"/>
    <w:rsid w:val="001F555A"/>
    <w:rsid w:val="002048BB"/>
    <w:rsid w:val="0020529C"/>
    <w:rsid w:val="00223F19"/>
    <w:rsid w:val="0023011D"/>
    <w:rsid w:val="00240C5C"/>
    <w:rsid w:val="00254C8F"/>
    <w:rsid w:val="00280229"/>
    <w:rsid w:val="002823DF"/>
    <w:rsid w:val="002835E4"/>
    <w:rsid w:val="002C55CA"/>
    <w:rsid w:val="002C6F41"/>
    <w:rsid w:val="002D0530"/>
    <w:rsid w:val="002D353C"/>
    <w:rsid w:val="002E04FC"/>
    <w:rsid w:val="002E6ADE"/>
    <w:rsid w:val="002F306C"/>
    <w:rsid w:val="002F70E1"/>
    <w:rsid w:val="0031464F"/>
    <w:rsid w:val="00315A16"/>
    <w:rsid w:val="00346824"/>
    <w:rsid w:val="003540EE"/>
    <w:rsid w:val="0037204E"/>
    <w:rsid w:val="00380A49"/>
    <w:rsid w:val="00381412"/>
    <w:rsid w:val="00381D9D"/>
    <w:rsid w:val="00383D38"/>
    <w:rsid w:val="00392899"/>
    <w:rsid w:val="003951EE"/>
    <w:rsid w:val="0039701E"/>
    <w:rsid w:val="003B310B"/>
    <w:rsid w:val="003C0206"/>
    <w:rsid w:val="003E4780"/>
    <w:rsid w:val="004060C0"/>
    <w:rsid w:val="004065C2"/>
    <w:rsid w:val="004151FA"/>
    <w:rsid w:val="00434B66"/>
    <w:rsid w:val="00463538"/>
    <w:rsid w:val="00476808"/>
    <w:rsid w:val="00483807"/>
    <w:rsid w:val="00495BB7"/>
    <w:rsid w:val="004D7740"/>
    <w:rsid w:val="004E0E8F"/>
    <w:rsid w:val="004F39E8"/>
    <w:rsid w:val="004F3C9C"/>
    <w:rsid w:val="004F5DBA"/>
    <w:rsid w:val="004F6CB1"/>
    <w:rsid w:val="00503FAA"/>
    <w:rsid w:val="00503FE1"/>
    <w:rsid w:val="00511456"/>
    <w:rsid w:val="00523498"/>
    <w:rsid w:val="005420CE"/>
    <w:rsid w:val="00542296"/>
    <w:rsid w:val="005440BA"/>
    <w:rsid w:val="00561D73"/>
    <w:rsid w:val="00593EC7"/>
    <w:rsid w:val="005B4132"/>
    <w:rsid w:val="005D77C9"/>
    <w:rsid w:val="005F6C57"/>
    <w:rsid w:val="0060687C"/>
    <w:rsid w:val="006102B2"/>
    <w:rsid w:val="006133F5"/>
    <w:rsid w:val="00622ACA"/>
    <w:rsid w:val="00641708"/>
    <w:rsid w:val="00642181"/>
    <w:rsid w:val="00664634"/>
    <w:rsid w:val="0066596C"/>
    <w:rsid w:val="006722A6"/>
    <w:rsid w:val="006A43FC"/>
    <w:rsid w:val="006B2F68"/>
    <w:rsid w:val="006D0707"/>
    <w:rsid w:val="006E3938"/>
    <w:rsid w:val="00704D1A"/>
    <w:rsid w:val="007144B8"/>
    <w:rsid w:val="007515E4"/>
    <w:rsid w:val="00766419"/>
    <w:rsid w:val="007C0126"/>
    <w:rsid w:val="007C5C17"/>
    <w:rsid w:val="007C6AF1"/>
    <w:rsid w:val="007D52BE"/>
    <w:rsid w:val="0083191A"/>
    <w:rsid w:val="00832950"/>
    <w:rsid w:val="008535A3"/>
    <w:rsid w:val="008536DC"/>
    <w:rsid w:val="00884302"/>
    <w:rsid w:val="00895F2C"/>
    <w:rsid w:val="00896589"/>
    <w:rsid w:val="008C57CD"/>
    <w:rsid w:val="008E1878"/>
    <w:rsid w:val="0091647A"/>
    <w:rsid w:val="009237BF"/>
    <w:rsid w:val="00942C06"/>
    <w:rsid w:val="00952E4B"/>
    <w:rsid w:val="00976927"/>
    <w:rsid w:val="009B1016"/>
    <w:rsid w:val="009B34C3"/>
    <w:rsid w:val="009C5FAF"/>
    <w:rsid w:val="009D0D80"/>
    <w:rsid w:val="00A03ABA"/>
    <w:rsid w:val="00A1215B"/>
    <w:rsid w:val="00A14E02"/>
    <w:rsid w:val="00A20D73"/>
    <w:rsid w:val="00A23628"/>
    <w:rsid w:val="00A33C4F"/>
    <w:rsid w:val="00A42137"/>
    <w:rsid w:val="00A536E6"/>
    <w:rsid w:val="00A575F7"/>
    <w:rsid w:val="00A6407C"/>
    <w:rsid w:val="00A65647"/>
    <w:rsid w:val="00A807E4"/>
    <w:rsid w:val="00A91A95"/>
    <w:rsid w:val="00A935CF"/>
    <w:rsid w:val="00AA646A"/>
    <w:rsid w:val="00AA7522"/>
    <w:rsid w:val="00AB7EC0"/>
    <w:rsid w:val="00AC0FA2"/>
    <w:rsid w:val="00B05565"/>
    <w:rsid w:val="00B1007D"/>
    <w:rsid w:val="00B31E2E"/>
    <w:rsid w:val="00B40925"/>
    <w:rsid w:val="00B50AE6"/>
    <w:rsid w:val="00B54C4F"/>
    <w:rsid w:val="00B622B8"/>
    <w:rsid w:val="00B7413F"/>
    <w:rsid w:val="00B748DE"/>
    <w:rsid w:val="00B84758"/>
    <w:rsid w:val="00BB7F18"/>
    <w:rsid w:val="00BC4DE2"/>
    <w:rsid w:val="00BC7BE6"/>
    <w:rsid w:val="00BD5D16"/>
    <w:rsid w:val="00BE662B"/>
    <w:rsid w:val="00BF28C7"/>
    <w:rsid w:val="00C14CBF"/>
    <w:rsid w:val="00C42FBA"/>
    <w:rsid w:val="00C67DED"/>
    <w:rsid w:val="00C76F31"/>
    <w:rsid w:val="00C85876"/>
    <w:rsid w:val="00C873F7"/>
    <w:rsid w:val="00C943B1"/>
    <w:rsid w:val="00CB4758"/>
    <w:rsid w:val="00CC1E4C"/>
    <w:rsid w:val="00CC53A7"/>
    <w:rsid w:val="00CE5595"/>
    <w:rsid w:val="00D0352D"/>
    <w:rsid w:val="00D25BC9"/>
    <w:rsid w:val="00D26CA2"/>
    <w:rsid w:val="00D55080"/>
    <w:rsid w:val="00D735A7"/>
    <w:rsid w:val="00D7564C"/>
    <w:rsid w:val="00D9493E"/>
    <w:rsid w:val="00DC1F66"/>
    <w:rsid w:val="00DC40CB"/>
    <w:rsid w:val="00DC4622"/>
    <w:rsid w:val="00DC53FF"/>
    <w:rsid w:val="00DD5BB4"/>
    <w:rsid w:val="00E04D4F"/>
    <w:rsid w:val="00E21B20"/>
    <w:rsid w:val="00E374CA"/>
    <w:rsid w:val="00E50772"/>
    <w:rsid w:val="00E5510F"/>
    <w:rsid w:val="00E778FB"/>
    <w:rsid w:val="00E93074"/>
    <w:rsid w:val="00EC059A"/>
    <w:rsid w:val="00ED42E7"/>
    <w:rsid w:val="00EE05B1"/>
    <w:rsid w:val="00EE5641"/>
    <w:rsid w:val="00EE6E9D"/>
    <w:rsid w:val="00F0399B"/>
    <w:rsid w:val="00F10D5F"/>
    <w:rsid w:val="00F403B9"/>
    <w:rsid w:val="00F5102F"/>
    <w:rsid w:val="00F63159"/>
    <w:rsid w:val="00F632F4"/>
    <w:rsid w:val="00F83EC6"/>
    <w:rsid w:val="00F87259"/>
    <w:rsid w:val="00F94858"/>
    <w:rsid w:val="00F95B62"/>
    <w:rsid w:val="00FA6549"/>
    <w:rsid w:val="00FB1356"/>
    <w:rsid w:val="00FB6DF2"/>
    <w:rsid w:val="00FC1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4CA"/>
  </w:style>
  <w:style w:type="paragraph" w:styleId="Heading1">
    <w:name w:val="heading 1"/>
    <w:basedOn w:val="Normal"/>
    <w:next w:val="Normal"/>
    <w:link w:val="Heading1Char"/>
    <w:uiPriority w:val="9"/>
    <w:qFormat/>
    <w:rsid w:val="00E374C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374C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374C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374C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374C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374C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374C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374C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374C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E374CA"/>
    <w:pPr>
      <w:ind w:left="720"/>
      <w:contextualSpacing/>
    </w:pPr>
  </w:style>
  <w:style w:type="paragraph" w:styleId="NoSpacing">
    <w:name w:val="No Spacing"/>
    <w:basedOn w:val="Normal"/>
    <w:uiPriority w:val="1"/>
    <w:qFormat/>
    <w:rsid w:val="00E374CA"/>
    <w:pPr>
      <w:spacing w:after="0" w:line="240" w:lineRule="auto"/>
    </w:p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Internetlink">
    <w:name w:val="Internet link"/>
    <w:basedOn w:val="DefaultParagraphFont"/>
    <w:rPr>
      <w:color w:val="0000FF"/>
      <w:u w:val="single"/>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E374C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374C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37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37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37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37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37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37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37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374C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37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374C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374CA"/>
    <w:rPr>
      <w:rFonts w:asciiTheme="majorHAnsi" w:eastAsiaTheme="majorEastAsia" w:hAnsiTheme="majorHAnsi" w:cstheme="majorBidi"/>
      <w:i/>
      <w:iCs/>
      <w:spacing w:val="13"/>
      <w:sz w:val="24"/>
      <w:szCs w:val="24"/>
    </w:rPr>
  </w:style>
  <w:style w:type="character" w:styleId="Strong">
    <w:name w:val="Strong"/>
    <w:uiPriority w:val="22"/>
    <w:qFormat/>
    <w:rsid w:val="00E374CA"/>
    <w:rPr>
      <w:b/>
      <w:bCs/>
    </w:rPr>
  </w:style>
  <w:style w:type="character" w:styleId="Emphasis">
    <w:name w:val="Emphasis"/>
    <w:uiPriority w:val="20"/>
    <w:qFormat/>
    <w:rsid w:val="00E374CA"/>
    <w:rPr>
      <w:b/>
      <w:bCs/>
      <w:i/>
      <w:iCs/>
      <w:spacing w:val="10"/>
      <w:bdr w:val="none" w:sz="0" w:space="0" w:color="auto"/>
      <w:shd w:val="clear" w:color="auto" w:fill="auto"/>
    </w:rPr>
  </w:style>
  <w:style w:type="paragraph" w:styleId="Quote">
    <w:name w:val="Quote"/>
    <w:basedOn w:val="Normal"/>
    <w:next w:val="Normal"/>
    <w:link w:val="QuoteChar"/>
    <w:uiPriority w:val="29"/>
    <w:qFormat/>
    <w:rsid w:val="00E374CA"/>
    <w:pPr>
      <w:spacing w:before="200" w:after="0"/>
      <w:ind w:left="360" w:right="360"/>
    </w:pPr>
    <w:rPr>
      <w:i/>
      <w:iCs/>
    </w:rPr>
  </w:style>
  <w:style w:type="character" w:customStyle="1" w:styleId="QuoteChar">
    <w:name w:val="Quote Char"/>
    <w:basedOn w:val="DefaultParagraphFont"/>
    <w:link w:val="Quote"/>
    <w:uiPriority w:val="29"/>
    <w:rsid w:val="00E374CA"/>
    <w:rPr>
      <w:i/>
      <w:iCs/>
    </w:rPr>
  </w:style>
  <w:style w:type="paragraph" w:styleId="IntenseQuote">
    <w:name w:val="Intense Quote"/>
    <w:basedOn w:val="Normal"/>
    <w:next w:val="Normal"/>
    <w:link w:val="IntenseQuoteChar"/>
    <w:uiPriority w:val="30"/>
    <w:qFormat/>
    <w:rsid w:val="00E37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374CA"/>
    <w:rPr>
      <w:b/>
      <w:bCs/>
      <w:i/>
      <w:iCs/>
    </w:rPr>
  </w:style>
  <w:style w:type="character" w:styleId="SubtleEmphasis">
    <w:name w:val="Subtle Emphasis"/>
    <w:uiPriority w:val="19"/>
    <w:qFormat/>
    <w:rsid w:val="00E374CA"/>
    <w:rPr>
      <w:i/>
      <w:iCs/>
    </w:rPr>
  </w:style>
  <w:style w:type="character" w:styleId="IntenseEmphasis">
    <w:name w:val="Intense Emphasis"/>
    <w:uiPriority w:val="21"/>
    <w:qFormat/>
    <w:rsid w:val="00E374CA"/>
    <w:rPr>
      <w:b/>
      <w:bCs/>
    </w:rPr>
  </w:style>
  <w:style w:type="character" w:styleId="SubtleReference">
    <w:name w:val="Subtle Reference"/>
    <w:uiPriority w:val="31"/>
    <w:qFormat/>
    <w:rsid w:val="00E374CA"/>
    <w:rPr>
      <w:smallCaps/>
    </w:rPr>
  </w:style>
  <w:style w:type="character" w:styleId="IntenseReference">
    <w:name w:val="Intense Reference"/>
    <w:uiPriority w:val="32"/>
    <w:qFormat/>
    <w:rsid w:val="00E374CA"/>
    <w:rPr>
      <w:smallCaps/>
      <w:spacing w:val="5"/>
      <w:u w:val="single"/>
    </w:rPr>
  </w:style>
  <w:style w:type="character" w:styleId="BookTitle">
    <w:name w:val="Book Title"/>
    <w:uiPriority w:val="33"/>
    <w:qFormat/>
    <w:rsid w:val="00E374CA"/>
    <w:rPr>
      <w:i/>
      <w:iCs/>
      <w:smallCaps/>
      <w:spacing w:val="5"/>
    </w:rPr>
  </w:style>
  <w:style w:type="paragraph" w:styleId="TOCHeading">
    <w:name w:val="TOC Heading"/>
    <w:basedOn w:val="Heading1"/>
    <w:next w:val="Normal"/>
    <w:uiPriority w:val="39"/>
    <w:semiHidden/>
    <w:unhideWhenUsed/>
    <w:qFormat/>
    <w:rsid w:val="00E374CA"/>
    <w:pPr>
      <w:outlineLvl w:val="9"/>
    </w:pPr>
    <w:rPr>
      <w:lang w:bidi="en-US"/>
    </w:rPr>
  </w:style>
  <w:style w:type="paragraph" w:styleId="BalloonText">
    <w:name w:val="Balloon Text"/>
    <w:basedOn w:val="Normal"/>
    <w:link w:val="BalloonTextChar"/>
    <w:uiPriority w:val="99"/>
    <w:semiHidden/>
    <w:unhideWhenUsed/>
    <w:rsid w:val="00E374C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374CA"/>
    <w:rPr>
      <w:rFonts w:ascii="Tahoma" w:hAnsi="Tahoma" w:cs="Mangal"/>
      <w:sz w:val="16"/>
      <w:szCs w:val="14"/>
    </w:rPr>
  </w:style>
  <w:style w:type="numbering" w:customStyle="1" w:styleId="WW8Num5">
    <w:name w:val="WW8Num5"/>
    <w:basedOn w:val="NoList"/>
    <w:pPr>
      <w:numPr>
        <w:numId w:val="1"/>
      </w:numPr>
    </w:pPr>
  </w:style>
  <w:style w:type="numbering" w:customStyle="1" w:styleId="WW8Num1">
    <w:name w:val="WW8Num1"/>
    <w:basedOn w:val="NoList"/>
    <w:pPr>
      <w:numPr>
        <w:numId w:val="2"/>
      </w:numPr>
    </w:pPr>
  </w:style>
  <w:style w:type="numbering" w:customStyle="1" w:styleId="WW8Num4">
    <w:name w:val="WW8Num4"/>
    <w:basedOn w:val="NoList"/>
    <w:pPr>
      <w:numPr>
        <w:numId w:val="3"/>
      </w:numPr>
    </w:pPr>
  </w:style>
  <w:style w:type="numbering" w:customStyle="1" w:styleId="WW8Num2">
    <w:name w:val="WW8Num2"/>
    <w:basedOn w:val="NoList"/>
    <w:pPr>
      <w:numPr>
        <w:numId w:val="4"/>
      </w:numPr>
    </w:pPr>
  </w:style>
  <w:style w:type="paragraph" w:styleId="TOC2">
    <w:name w:val="toc 2"/>
    <w:basedOn w:val="Normal"/>
    <w:next w:val="Normal"/>
    <w:autoRedefine/>
    <w:uiPriority w:val="39"/>
    <w:unhideWhenUsed/>
    <w:rsid w:val="00112A91"/>
    <w:pPr>
      <w:spacing w:after="100"/>
      <w:ind w:left="220"/>
    </w:pPr>
    <w:rPr>
      <w:rFonts w:cs="Mangal"/>
      <w:szCs w:val="20"/>
    </w:rPr>
  </w:style>
  <w:style w:type="paragraph" w:styleId="TOC3">
    <w:name w:val="toc 3"/>
    <w:basedOn w:val="Normal"/>
    <w:next w:val="Normal"/>
    <w:autoRedefine/>
    <w:uiPriority w:val="39"/>
    <w:unhideWhenUsed/>
    <w:rsid w:val="00112A91"/>
    <w:pPr>
      <w:spacing w:after="100"/>
      <w:ind w:left="440"/>
    </w:pPr>
    <w:rPr>
      <w:rFonts w:cs="Mangal"/>
      <w:szCs w:val="20"/>
    </w:rPr>
  </w:style>
  <w:style w:type="character" w:styleId="Hyperlink">
    <w:name w:val="Hyperlink"/>
    <w:basedOn w:val="DefaultParagraphFont"/>
    <w:uiPriority w:val="99"/>
    <w:unhideWhenUsed/>
    <w:rsid w:val="00112A91"/>
    <w:rPr>
      <w:color w:val="0000FF" w:themeColor="hyperlink"/>
      <w:u w:val="single"/>
    </w:rPr>
  </w:style>
  <w:style w:type="paragraph" w:customStyle="1" w:styleId="Code">
    <w:name w:val="Code"/>
    <w:basedOn w:val="Normal"/>
    <w:qFormat/>
    <w:rsid w:val="009D0D8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nsolas" w:hAnsi="Consolas"/>
      <w:noProof/>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4CA"/>
  </w:style>
  <w:style w:type="paragraph" w:styleId="Heading1">
    <w:name w:val="heading 1"/>
    <w:basedOn w:val="Normal"/>
    <w:next w:val="Normal"/>
    <w:link w:val="Heading1Char"/>
    <w:uiPriority w:val="9"/>
    <w:qFormat/>
    <w:rsid w:val="00E374C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374C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374C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E374C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374C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374C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374C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374C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374C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rsid w:val="00E374CA"/>
    <w:pPr>
      <w:ind w:left="720"/>
      <w:contextualSpacing/>
    </w:pPr>
  </w:style>
  <w:style w:type="paragraph" w:styleId="NoSpacing">
    <w:name w:val="No Spacing"/>
    <w:basedOn w:val="Normal"/>
    <w:uiPriority w:val="1"/>
    <w:qFormat/>
    <w:rsid w:val="00E374CA"/>
    <w:pPr>
      <w:spacing w:after="0" w:line="240" w:lineRule="auto"/>
    </w:pPr>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Internetlink">
    <w:name w:val="Internet link"/>
    <w:basedOn w:val="DefaultParagraphFont"/>
    <w:rPr>
      <w:color w:val="0000FF"/>
      <w:u w:val="single"/>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E374C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374C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374C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E374C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374C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374C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374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374C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374CA"/>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374C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374CA"/>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374CA"/>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374CA"/>
    <w:rPr>
      <w:rFonts w:asciiTheme="majorHAnsi" w:eastAsiaTheme="majorEastAsia" w:hAnsiTheme="majorHAnsi" w:cstheme="majorBidi"/>
      <w:i/>
      <w:iCs/>
      <w:spacing w:val="13"/>
      <w:sz w:val="24"/>
      <w:szCs w:val="24"/>
    </w:rPr>
  </w:style>
  <w:style w:type="character" w:styleId="Strong">
    <w:name w:val="Strong"/>
    <w:uiPriority w:val="22"/>
    <w:qFormat/>
    <w:rsid w:val="00E374CA"/>
    <w:rPr>
      <w:b/>
      <w:bCs/>
    </w:rPr>
  </w:style>
  <w:style w:type="character" w:styleId="Emphasis">
    <w:name w:val="Emphasis"/>
    <w:uiPriority w:val="20"/>
    <w:qFormat/>
    <w:rsid w:val="00E374CA"/>
    <w:rPr>
      <w:b/>
      <w:bCs/>
      <w:i/>
      <w:iCs/>
      <w:spacing w:val="10"/>
      <w:bdr w:val="none" w:sz="0" w:space="0" w:color="auto"/>
      <w:shd w:val="clear" w:color="auto" w:fill="auto"/>
    </w:rPr>
  </w:style>
  <w:style w:type="paragraph" w:styleId="Quote">
    <w:name w:val="Quote"/>
    <w:basedOn w:val="Normal"/>
    <w:next w:val="Normal"/>
    <w:link w:val="QuoteChar"/>
    <w:uiPriority w:val="29"/>
    <w:qFormat/>
    <w:rsid w:val="00E374CA"/>
    <w:pPr>
      <w:spacing w:before="200" w:after="0"/>
      <w:ind w:left="360" w:right="360"/>
    </w:pPr>
    <w:rPr>
      <w:i/>
      <w:iCs/>
    </w:rPr>
  </w:style>
  <w:style w:type="character" w:customStyle="1" w:styleId="QuoteChar">
    <w:name w:val="Quote Char"/>
    <w:basedOn w:val="DefaultParagraphFont"/>
    <w:link w:val="Quote"/>
    <w:uiPriority w:val="29"/>
    <w:rsid w:val="00E374CA"/>
    <w:rPr>
      <w:i/>
      <w:iCs/>
    </w:rPr>
  </w:style>
  <w:style w:type="paragraph" w:styleId="IntenseQuote">
    <w:name w:val="Intense Quote"/>
    <w:basedOn w:val="Normal"/>
    <w:next w:val="Normal"/>
    <w:link w:val="IntenseQuoteChar"/>
    <w:uiPriority w:val="30"/>
    <w:qFormat/>
    <w:rsid w:val="00E37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374CA"/>
    <w:rPr>
      <w:b/>
      <w:bCs/>
      <w:i/>
      <w:iCs/>
    </w:rPr>
  </w:style>
  <w:style w:type="character" w:styleId="SubtleEmphasis">
    <w:name w:val="Subtle Emphasis"/>
    <w:uiPriority w:val="19"/>
    <w:qFormat/>
    <w:rsid w:val="00E374CA"/>
    <w:rPr>
      <w:i/>
      <w:iCs/>
    </w:rPr>
  </w:style>
  <w:style w:type="character" w:styleId="IntenseEmphasis">
    <w:name w:val="Intense Emphasis"/>
    <w:uiPriority w:val="21"/>
    <w:qFormat/>
    <w:rsid w:val="00E374CA"/>
    <w:rPr>
      <w:b/>
      <w:bCs/>
    </w:rPr>
  </w:style>
  <w:style w:type="character" w:styleId="SubtleReference">
    <w:name w:val="Subtle Reference"/>
    <w:uiPriority w:val="31"/>
    <w:qFormat/>
    <w:rsid w:val="00E374CA"/>
    <w:rPr>
      <w:smallCaps/>
    </w:rPr>
  </w:style>
  <w:style w:type="character" w:styleId="IntenseReference">
    <w:name w:val="Intense Reference"/>
    <w:uiPriority w:val="32"/>
    <w:qFormat/>
    <w:rsid w:val="00E374CA"/>
    <w:rPr>
      <w:smallCaps/>
      <w:spacing w:val="5"/>
      <w:u w:val="single"/>
    </w:rPr>
  </w:style>
  <w:style w:type="character" w:styleId="BookTitle">
    <w:name w:val="Book Title"/>
    <w:uiPriority w:val="33"/>
    <w:qFormat/>
    <w:rsid w:val="00E374CA"/>
    <w:rPr>
      <w:i/>
      <w:iCs/>
      <w:smallCaps/>
      <w:spacing w:val="5"/>
    </w:rPr>
  </w:style>
  <w:style w:type="paragraph" w:styleId="TOCHeading">
    <w:name w:val="TOC Heading"/>
    <w:basedOn w:val="Heading1"/>
    <w:next w:val="Normal"/>
    <w:uiPriority w:val="39"/>
    <w:semiHidden/>
    <w:unhideWhenUsed/>
    <w:qFormat/>
    <w:rsid w:val="00E374CA"/>
    <w:pPr>
      <w:outlineLvl w:val="9"/>
    </w:pPr>
    <w:rPr>
      <w:lang w:bidi="en-US"/>
    </w:rPr>
  </w:style>
  <w:style w:type="paragraph" w:styleId="BalloonText">
    <w:name w:val="Balloon Text"/>
    <w:basedOn w:val="Normal"/>
    <w:link w:val="BalloonTextChar"/>
    <w:uiPriority w:val="99"/>
    <w:semiHidden/>
    <w:unhideWhenUsed/>
    <w:rsid w:val="00E374C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374CA"/>
    <w:rPr>
      <w:rFonts w:ascii="Tahoma" w:hAnsi="Tahoma" w:cs="Mangal"/>
      <w:sz w:val="16"/>
      <w:szCs w:val="14"/>
    </w:rPr>
  </w:style>
  <w:style w:type="numbering" w:customStyle="1" w:styleId="WW8Num5">
    <w:name w:val="WW8Num5"/>
    <w:basedOn w:val="NoList"/>
    <w:pPr>
      <w:numPr>
        <w:numId w:val="1"/>
      </w:numPr>
    </w:pPr>
  </w:style>
  <w:style w:type="numbering" w:customStyle="1" w:styleId="WW8Num1">
    <w:name w:val="WW8Num1"/>
    <w:basedOn w:val="NoList"/>
    <w:pPr>
      <w:numPr>
        <w:numId w:val="2"/>
      </w:numPr>
    </w:pPr>
  </w:style>
  <w:style w:type="numbering" w:customStyle="1" w:styleId="WW8Num4">
    <w:name w:val="WW8Num4"/>
    <w:basedOn w:val="NoList"/>
    <w:pPr>
      <w:numPr>
        <w:numId w:val="3"/>
      </w:numPr>
    </w:pPr>
  </w:style>
  <w:style w:type="numbering" w:customStyle="1" w:styleId="WW8Num2">
    <w:name w:val="WW8Num2"/>
    <w:basedOn w:val="NoList"/>
    <w:pPr>
      <w:numPr>
        <w:numId w:val="4"/>
      </w:numPr>
    </w:pPr>
  </w:style>
  <w:style w:type="paragraph" w:styleId="TOC2">
    <w:name w:val="toc 2"/>
    <w:basedOn w:val="Normal"/>
    <w:next w:val="Normal"/>
    <w:autoRedefine/>
    <w:uiPriority w:val="39"/>
    <w:unhideWhenUsed/>
    <w:rsid w:val="00112A91"/>
    <w:pPr>
      <w:spacing w:after="100"/>
      <w:ind w:left="220"/>
    </w:pPr>
    <w:rPr>
      <w:rFonts w:cs="Mangal"/>
      <w:szCs w:val="20"/>
    </w:rPr>
  </w:style>
  <w:style w:type="paragraph" w:styleId="TOC3">
    <w:name w:val="toc 3"/>
    <w:basedOn w:val="Normal"/>
    <w:next w:val="Normal"/>
    <w:autoRedefine/>
    <w:uiPriority w:val="39"/>
    <w:unhideWhenUsed/>
    <w:rsid w:val="00112A91"/>
    <w:pPr>
      <w:spacing w:after="100"/>
      <w:ind w:left="440"/>
    </w:pPr>
    <w:rPr>
      <w:rFonts w:cs="Mangal"/>
      <w:szCs w:val="20"/>
    </w:rPr>
  </w:style>
  <w:style w:type="character" w:styleId="Hyperlink">
    <w:name w:val="Hyperlink"/>
    <w:basedOn w:val="DefaultParagraphFont"/>
    <w:uiPriority w:val="99"/>
    <w:unhideWhenUsed/>
    <w:rsid w:val="00112A91"/>
    <w:rPr>
      <w:color w:val="0000FF" w:themeColor="hyperlink"/>
      <w:u w:val="single"/>
    </w:rPr>
  </w:style>
  <w:style w:type="paragraph" w:customStyle="1" w:styleId="Code">
    <w:name w:val="Code"/>
    <w:basedOn w:val="Normal"/>
    <w:qFormat/>
    <w:rsid w:val="009D0D80"/>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pPr>
    <w:rPr>
      <w:rFonts w:ascii="Consolas" w:hAnsi="Consolas"/>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sfml-dev.org/tutorials/1.5/start-linux.php" TargetMode="External"/><Relationship Id="rId10" Type="http://schemas.openxmlformats.org/officeDocument/2006/relationships/image" Target="media/image2.png"/><Relationship Id="rId19"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B7002D-F3B6-4EC2-871B-7447304CA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24</Pages>
  <Words>4179</Words>
  <Characters>23823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CSE - PSU</Company>
  <LinksUpToDate>false</LinksUpToDate>
  <CharactersWithSpaces>27947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Tracey</dc:creator>
  <cp:lastModifiedBy>Chaosed0</cp:lastModifiedBy>
  <cp:revision>170</cp:revision>
  <cp:lastPrinted>2013-01-24T16:11:00Z</cp:lastPrinted>
  <dcterms:created xsi:type="dcterms:W3CDTF">2013-02-19T18:44:00Z</dcterms:created>
  <dcterms:modified xsi:type="dcterms:W3CDTF">2013-05-02T11:31:00Z</dcterms:modified>
</cp:coreProperties>
</file>